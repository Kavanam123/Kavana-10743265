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A6B4F" w14:textId="77777777" w:rsidR="00BD3A56" w:rsidRPr="00F15EDB" w:rsidRDefault="006239FF" w:rsidP="00FC4DC6"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1248" behindDoc="1" locked="0" layoutInCell="1" allowOverlap="1" wp14:anchorId="285B72C3" wp14:editId="574E6740">
            <wp:simplePos x="0" y="0"/>
            <wp:positionH relativeFrom="column">
              <wp:posOffset>-996737</wp:posOffset>
            </wp:positionH>
            <wp:positionV relativeFrom="page">
              <wp:posOffset>-95693</wp:posOffset>
            </wp:positionV>
            <wp:extent cx="7681863" cy="10866120"/>
            <wp:effectExtent l="0" t="0" r="1905" b="5080"/>
            <wp:wrapNone/>
            <wp:docPr id="1073742692" name="Picture 107374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2" name="Picture 10737426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863" cy="1086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8416" behindDoc="0" locked="0" layoutInCell="1" allowOverlap="1" wp14:anchorId="75DBD5DE" wp14:editId="0DA89AC4">
            <wp:simplePos x="0" y="0"/>
            <wp:positionH relativeFrom="column">
              <wp:posOffset>3970655</wp:posOffset>
            </wp:positionH>
            <wp:positionV relativeFrom="paragraph">
              <wp:posOffset>-336030</wp:posOffset>
            </wp:positionV>
            <wp:extent cx="1963420" cy="372110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35F10" w14:textId="77777777" w:rsidR="007756B9" w:rsidRPr="00F15EDB" w:rsidRDefault="00180199" w:rsidP="003C364B">
      <w:pPr>
        <w:rPr>
          <w:szCs w:val="18"/>
          <w:lang w:val="pt-BR"/>
        </w:rPr>
      </w:pP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460116" wp14:editId="50A45F17">
                <wp:simplePos x="0" y="0"/>
                <wp:positionH relativeFrom="column">
                  <wp:posOffset>-280508</wp:posOffset>
                </wp:positionH>
                <wp:positionV relativeFrom="paragraph">
                  <wp:posOffset>851535</wp:posOffset>
                </wp:positionV>
                <wp:extent cx="2310765" cy="0"/>
                <wp:effectExtent l="0" t="0" r="13335" b="127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07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74B934" id="Straight Connector 17" o:spid="_x0000_s1026" style="position:absolute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2.1pt,67.05pt" to="159.85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" strokecolor="#8eaadb [1940]" strokeweight=".5pt">
                <v:stroke joinstyle="miter"/>
              </v:line>
            </w:pict>
          </mc:Fallback>
        </mc:AlternateContent>
      </w: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E0D4BD" wp14:editId="684E3943">
                <wp:simplePos x="0" y="0"/>
                <wp:positionH relativeFrom="column">
                  <wp:posOffset>-382905</wp:posOffset>
                </wp:positionH>
                <wp:positionV relativeFrom="paragraph">
                  <wp:posOffset>1136650</wp:posOffset>
                </wp:positionV>
                <wp:extent cx="6442710" cy="1158875"/>
                <wp:effectExtent l="0" t="0" r="0" b="0"/>
                <wp:wrapThrough wrapText="bothSides">
                  <wp:wrapPolygon edited="0">
                    <wp:start x="213" y="237"/>
                    <wp:lineTo x="213" y="21067"/>
                    <wp:lineTo x="21332" y="21067"/>
                    <wp:lineTo x="21332" y="237"/>
                    <wp:lineTo x="213" y="237"/>
                  </wp:wrapPolygon>
                </wp:wrapThrough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710" cy="1158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824E30" w14:textId="77777777" w:rsidR="004B2394" w:rsidRPr="006558BB" w:rsidRDefault="004B2394" w:rsidP="004B2394">
                            <w:pPr>
                              <w:pStyle w:val="DocumentTitle"/>
                              <w:rPr>
                                <w:color w:val="262626" w:themeColor="text1" w:themeTint="D9"/>
                              </w:rPr>
                            </w:pPr>
                            <w:r>
                              <w:rPr>
                                <w:color w:val="004885"/>
                              </w:rPr>
                              <w:t>Milestone Assessment 2</w:t>
                            </w:r>
                          </w:p>
                          <w:p w14:paraId="38802E72" w14:textId="77777777" w:rsidR="004B2394" w:rsidRPr="00180199" w:rsidRDefault="004B2394" w:rsidP="004B2394">
                            <w:pPr>
                              <w:rPr>
                                <w:sz w:val="52"/>
                                <w:szCs w:val="38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38"/>
                              </w:rPr>
                              <w:t>Project Documentation</w:t>
                            </w:r>
                            <w:r w:rsidRPr="00180199">
                              <w:rPr>
                                <w:sz w:val="52"/>
                                <w:szCs w:val="38"/>
                                <w:lang w:val="en-US"/>
                              </w:rPr>
                              <w:t xml:space="preserve"> </w:t>
                            </w:r>
                          </w:p>
                          <w:p w14:paraId="2CE006D5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96"/>
                                <w:szCs w:val="9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E0D4B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30.15pt;margin-top:89.5pt;width:507.3pt;height:9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" filled="f" stroked="f">
                <v:textbox>
                  <w:txbxContent>
                    <w:p w14:paraId="52824E30" w14:textId="77777777" w:rsidR="004B2394" w:rsidRPr="006558BB" w:rsidRDefault="004B2394" w:rsidP="004B2394">
                      <w:pPr>
                        <w:pStyle w:val="DocumentTitle"/>
                        <w:rPr>
                          <w:color w:val="262626" w:themeColor="text1" w:themeTint="D9"/>
                        </w:rPr>
                      </w:pPr>
                      <w:r>
                        <w:rPr>
                          <w:color w:val="004885"/>
                        </w:rPr>
                        <w:t>Milestone Assessment 2</w:t>
                      </w:r>
                    </w:p>
                    <w:p w14:paraId="38802E72" w14:textId="77777777" w:rsidR="004B2394" w:rsidRPr="00180199" w:rsidRDefault="004B2394" w:rsidP="004B2394">
                      <w:pPr>
                        <w:rPr>
                          <w:sz w:val="52"/>
                          <w:szCs w:val="38"/>
                          <w:lang w:val="en-US"/>
                        </w:rPr>
                      </w:pPr>
                      <w:r>
                        <w:rPr>
                          <w:sz w:val="52"/>
                          <w:szCs w:val="38"/>
                        </w:rPr>
                        <w:t>Project Documentation</w:t>
                      </w:r>
                      <w:r w:rsidRPr="00180199">
                        <w:rPr>
                          <w:sz w:val="52"/>
                          <w:szCs w:val="38"/>
                          <w:lang w:val="en-US"/>
                        </w:rPr>
                        <w:t xml:space="preserve"> </w:t>
                      </w:r>
                    </w:p>
                    <w:p w14:paraId="2CE006D5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96"/>
                          <w:szCs w:val="9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239FF"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BF7C10B" wp14:editId="0AB58696">
                <wp:simplePos x="0" y="0"/>
                <wp:positionH relativeFrom="column">
                  <wp:posOffset>-382905</wp:posOffset>
                </wp:positionH>
                <wp:positionV relativeFrom="paragraph">
                  <wp:posOffset>3461385</wp:posOffset>
                </wp:positionV>
                <wp:extent cx="4038600" cy="448310"/>
                <wp:effectExtent l="0" t="0" r="0" b="0"/>
                <wp:wrapThrough wrapText="bothSides">
                  <wp:wrapPolygon edited="0">
                    <wp:start x="340" y="612"/>
                    <wp:lineTo x="340" y="20193"/>
                    <wp:lineTo x="21192" y="20193"/>
                    <wp:lineTo x="21192" y="612"/>
                    <wp:lineTo x="340" y="612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44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9EEFE" w14:textId="77777777" w:rsidR="00946850" w:rsidRPr="006558BB" w:rsidRDefault="00946850" w:rsidP="00946850">
                            <w:pPr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Document Version / Details: Ver. 2.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 xml:space="preserve">/ 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02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-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-202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  <w:p w14:paraId="6D325D0A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14:paraId="40282F82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C10B" id="Text Box 13" o:spid="_x0000_s1027" type="#_x0000_t202" style="position:absolute;left:0;text-align:left;margin-left:-30.15pt;margin-top:272.55pt;width:318pt;height:3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" filled="f" stroked="f">
                <v:textbox>
                  <w:txbxContent>
                    <w:p w14:paraId="3859EEFE" w14:textId="77777777" w:rsidR="00946850" w:rsidRPr="006558BB" w:rsidRDefault="00946850" w:rsidP="00946850">
                      <w:pPr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</w:pP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Document Version / Details: Ver. 2.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 xml:space="preserve">/ 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02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-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Jan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-202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  <w:p w14:paraId="6D325D0A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  <w:p w14:paraId="40282F82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558BB" w:rsidRPr="00F15EDB">
        <w:rPr>
          <w:noProof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F8D5D2" wp14:editId="152FD560">
                <wp:simplePos x="0" y="0"/>
                <wp:positionH relativeFrom="column">
                  <wp:posOffset>-374015</wp:posOffset>
                </wp:positionH>
                <wp:positionV relativeFrom="paragraph">
                  <wp:posOffset>437515</wp:posOffset>
                </wp:positionV>
                <wp:extent cx="2728595" cy="33909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0CBB9" w14:textId="5619A611" w:rsidR="00946850" w:rsidRPr="006558BB" w:rsidRDefault="002B2638" w:rsidP="00946850">
                            <w:pP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  <w:t>Aryan Sahoo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F8D5D2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8" type="#_x0000_t202" style="position:absolute;left:0;text-align:left;margin-left:-29.45pt;margin-top:34.45pt;width:214.85pt;height:26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" filled="f" stroked="f" strokeweight=".5pt">
                <v:textbox>
                  <w:txbxContent>
                    <w:p w14:paraId="5FF0CBB9" w14:textId="5619A611" w:rsidR="00946850" w:rsidRPr="006558BB" w:rsidRDefault="002B2638" w:rsidP="00946850">
                      <w:pP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</w:pPr>
                      <w: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  <w:t>Aryan Sahoo</w:t>
                      </w:r>
                    </w:p>
                  </w:txbxContent>
                </v:textbox>
              </v:shape>
            </w:pict>
          </mc:Fallback>
        </mc:AlternateContent>
      </w:r>
      <w:r w:rsidR="002331B6" w:rsidRPr="00F15EDB">
        <w:br w:type="page"/>
      </w:r>
    </w:p>
    <w:p w14:paraId="4622A67A" w14:textId="77777777" w:rsidR="00320011" w:rsidRDefault="00320011" w:rsidP="00FC4DC6">
      <w:pPr>
        <w:tabs>
          <w:tab w:val="right" w:pos="9029"/>
        </w:tabs>
        <w:rPr>
          <w:szCs w:val="18"/>
          <w:lang w:val="pt-BR"/>
        </w:rPr>
      </w:pPr>
    </w:p>
    <w:p w14:paraId="48D03F76" w14:textId="77777777" w:rsidR="004B2394" w:rsidRPr="00CE266E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  <w:r w:rsidRPr="00CE266E">
        <w:rPr>
          <w:rFonts w:ascii="Times New Roman" w:hAnsi="Times New Roman" w:cs="Times New Roman"/>
          <w:b/>
          <w:bCs/>
          <w:color w:val="auto"/>
          <w:sz w:val="28"/>
          <w:szCs w:val="28"/>
        </w:rPr>
        <w:t>Problem Statement:</w:t>
      </w:r>
      <w:r w:rsidRPr="00CE266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781F5E37" w14:textId="77777777" w:rsidR="004B2394" w:rsidRPr="00CE266E" w:rsidRDefault="004B2394" w:rsidP="004B2394">
      <w:pPr>
        <w:jc w:val="left"/>
        <w:rPr>
          <w:rFonts w:ascii="Times New Roman" w:hAnsi="Times New Roman" w:cs="Times New Roman"/>
          <w:color w:val="auto"/>
        </w:rPr>
      </w:pPr>
      <w:r w:rsidRPr="00413E86">
        <w:rPr>
          <w:rFonts w:ascii="Times New Roman" w:hAnsi="Times New Roman" w:cs="Times New Roman"/>
          <w:color w:val="auto"/>
          <w:sz w:val="24"/>
        </w:rPr>
        <w:t xml:space="preserve">Create an end-to-end CI/CD pipeline in </w:t>
      </w:r>
      <w:proofErr w:type="spellStart"/>
      <w:r w:rsidRPr="00413E86">
        <w:rPr>
          <w:rFonts w:ascii="Times New Roman" w:hAnsi="Times New Roman" w:cs="Times New Roman"/>
          <w:color w:val="auto"/>
          <w:sz w:val="24"/>
        </w:rPr>
        <w:t>aws</w:t>
      </w:r>
      <w:proofErr w:type="spellEnd"/>
      <w:r w:rsidRPr="00413E86">
        <w:rPr>
          <w:rFonts w:ascii="Times New Roman" w:hAnsi="Times New Roman" w:cs="Times New Roman"/>
          <w:color w:val="auto"/>
          <w:sz w:val="24"/>
        </w:rPr>
        <w:t xml:space="preserve"> platform using </w:t>
      </w:r>
      <w:proofErr w:type="spellStart"/>
      <w:r w:rsidRPr="00413E86">
        <w:rPr>
          <w:rFonts w:ascii="Times New Roman" w:hAnsi="Times New Roman" w:cs="Times New Roman"/>
          <w:color w:val="auto"/>
          <w:sz w:val="24"/>
        </w:rPr>
        <w:t>jenkins</w:t>
      </w:r>
      <w:proofErr w:type="spellEnd"/>
      <w:r w:rsidRPr="00413E86">
        <w:rPr>
          <w:rFonts w:ascii="Times New Roman" w:hAnsi="Times New Roman" w:cs="Times New Roman"/>
          <w:color w:val="auto"/>
          <w:sz w:val="24"/>
        </w:rPr>
        <w:t xml:space="preserve"> as the orchestration tool, </w:t>
      </w:r>
      <w:proofErr w:type="spellStart"/>
      <w:r w:rsidRPr="00413E86">
        <w:rPr>
          <w:rFonts w:ascii="Times New Roman" w:hAnsi="Times New Roman" w:cs="Times New Roman"/>
          <w:color w:val="auto"/>
          <w:sz w:val="24"/>
        </w:rPr>
        <w:t>Github</w:t>
      </w:r>
      <w:proofErr w:type="spellEnd"/>
      <w:r w:rsidRPr="00413E86">
        <w:rPr>
          <w:rFonts w:ascii="Times New Roman" w:hAnsi="Times New Roman" w:cs="Times New Roman"/>
          <w:color w:val="auto"/>
          <w:sz w:val="24"/>
        </w:rPr>
        <w:t xml:space="preserve"> as </w:t>
      </w:r>
      <w:proofErr w:type="spellStart"/>
      <w:r w:rsidRPr="00413E86">
        <w:rPr>
          <w:rFonts w:ascii="Times New Roman" w:hAnsi="Times New Roman" w:cs="Times New Roman"/>
          <w:color w:val="auto"/>
          <w:sz w:val="24"/>
        </w:rPr>
        <w:t>scm</w:t>
      </w:r>
      <w:proofErr w:type="spellEnd"/>
      <w:r w:rsidRPr="00413E86">
        <w:rPr>
          <w:rFonts w:ascii="Times New Roman" w:hAnsi="Times New Roman" w:cs="Times New Roman"/>
          <w:color w:val="auto"/>
          <w:sz w:val="24"/>
        </w:rPr>
        <w:t>, maven as the build tool, deploy in a docker instance and create a docker image, store the docker image in ECR, Kubernetes deployment using ECR image. Build sample java web app using maven</w:t>
      </w:r>
      <w:r w:rsidRPr="00CE266E">
        <w:rPr>
          <w:rFonts w:ascii="Times New Roman" w:hAnsi="Times New Roman" w:cs="Times New Roman"/>
          <w:color w:val="auto"/>
        </w:rPr>
        <w:t>.</w:t>
      </w:r>
    </w:p>
    <w:p w14:paraId="666E67B4" w14:textId="77777777" w:rsidR="004B2394" w:rsidRPr="00CE266E" w:rsidRDefault="004B2394" w:rsidP="004B2394">
      <w:pPr>
        <w:jc w:val="left"/>
        <w:rPr>
          <w:rFonts w:ascii="Times New Roman" w:hAnsi="Times New Roman" w:cs="Times New Roman"/>
          <w:color w:val="auto"/>
        </w:rPr>
      </w:pPr>
    </w:p>
    <w:p w14:paraId="348D4AD2" w14:textId="77777777" w:rsidR="004B2394" w:rsidRPr="00413E86" w:rsidRDefault="004B2394" w:rsidP="004B2394">
      <w:pPr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Approach: </w:t>
      </w:r>
    </w:p>
    <w:p w14:paraId="2B7C1961" w14:textId="77777777" w:rsidR="004B2394" w:rsidRPr="00CE266E" w:rsidRDefault="004B2394" w:rsidP="004B2394">
      <w:pPr>
        <w:jc w:val="left"/>
        <w:rPr>
          <w:rFonts w:ascii="Times New Roman" w:hAnsi="Times New Roman" w:cs="Times New Roman"/>
          <w:color w:val="000000" w:themeColor="text1"/>
        </w:rPr>
      </w:pPr>
      <w:r w:rsidRPr="0041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Requirements:</w:t>
      </w:r>
      <w:r w:rsidRPr="00CE266E">
        <w:rPr>
          <w:rFonts w:ascii="Times New Roman" w:hAnsi="Times New Roman" w:cs="Times New Roman"/>
          <w:color w:val="000000" w:themeColor="text1"/>
        </w:rPr>
        <w:t xml:space="preserve"> </w:t>
      </w:r>
    </w:p>
    <w:p w14:paraId="52E675D4" w14:textId="77777777" w:rsidR="004B2394" w:rsidRDefault="004B2394" w:rsidP="004B2394">
      <w:pPr>
        <w:jc w:val="left"/>
        <w:rPr>
          <w:color w:val="000000" w:themeColor="text1"/>
        </w:rPr>
      </w:pPr>
    </w:p>
    <w:p w14:paraId="6E432CD1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CI/CD pipeline System </w:t>
      </w:r>
    </w:p>
    <w:p w14:paraId="221B2FDC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Git - local version control system. </w:t>
      </w:r>
    </w:p>
    <w:p w14:paraId="0807CDFD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GitHub - As Distributed version control system. </w:t>
      </w:r>
    </w:p>
    <w:p w14:paraId="2E7605D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Jenkins - Continuous Integration tool. </w:t>
      </w:r>
    </w:p>
    <w:p w14:paraId="00CA6239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Maven - As a Build Tool. </w:t>
      </w:r>
    </w:p>
    <w:p w14:paraId="6F26CDC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docker -Containerization </w:t>
      </w:r>
    </w:p>
    <w:p w14:paraId="3EB0C6B9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✓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Kubernetes - As Container Management Tool</w:t>
      </w:r>
    </w:p>
    <w:p w14:paraId="1EC48997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</w:p>
    <w:p w14:paraId="74DF2C49" w14:textId="77777777" w:rsidR="004B2394" w:rsidRDefault="004B2394" w:rsidP="004B2394">
      <w:pPr>
        <w:jc w:val="left"/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41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Step-1:</w:t>
      </w:r>
    </w:p>
    <w:p w14:paraId="30B2E2D5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Tomcat. </w:t>
      </w:r>
    </w:p>
    <w:p w14:paraId="59B4D806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Setup Jenkins </w:t>
      </w:r>
    </w:p>
    <w:p w14:paraId="09D0456F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Setup &amp; Configure Maven, Git. </w:t>
      </w:r>
    </w:p>
    <w:p w14:paraId="16047258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Setup Tomcat Server. </w:t>
      </w:r>
    </w:p>
    <w:p w14:paraId="43A3443A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Integrating GitHub, Maven, Tomcat Server with Jenkins </w:t>
      </w:r>
    </w:p>
    <w:p w14:paraId="697D4FFE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Create a CI and CD Job. </w:t>
      </w:r>
    </w:p>
    <w:p w14:paraId="0772A4D5" w14:textId="77777777" w:rsidR="004B2394" w:rsidRDefault="004B2394" w:rsidP="004B2394">
      <w:pPr>
        <w:jc w:val="left"/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Test the Deployment</w:t>
      </w:r>
      <w:r>
        <w:t xml:space="preserve"> </w:t>
      </w:r>
    </w:p>
    <w:p w14:paraId="542A45E3" w14:textId="77777777" w:rsidR="004B2394" w:rsidRDefault="004B2394" w:rsidP="004B2394">
      <w:pPr>
        <w:jc w:val="left"/>
      </w:pPr>
    </w:p>
    <w:p w14:paraId="74C7EC61" w14:textId="77777777" w:rsidR="004B2394" w:rsidRPr="00413E86" w:rsidRDefault="004B2394" w:rsidP="004B2394">
      <w:pPr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Step-2: </w:t>
      </w:r>
    </w:p>
    <w:p w14:paraId="34C43A0D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Docker. </w:t>
      </w:r>
    </w:p>
    <w:p w14:paraId="66F3E57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Setting up the docker Environment. </w:t>
      </w:r>
    </w:p>
    <w:p w14:paraId="35B68016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Create an Image and Container on Docker Host. </w:t>
      </w:r>
    </w:p>
    <w:p w14:paraId="355CA9E1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Integrate Docker Host with Jenkins. </w:t>
      </w:r>
    </w:p>
    <w:p w14:paraId="3EEDE711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Create CI/CD Job on Jenkins to build and deploy on container. </w:t>
      </w:r>
    </w:p>
    <w:p w14:paraId="47C65835" w14:textId="77777777" w:rsidR="004B2394" w:rsidRDefault="004B2394" w:rsidP="004B2394">
      <w:pPr>
        <w:jc w:val="left"/>
      </w:pPr>
    </w:p>
    <w:p w14:paraId="1F32CBB6" w14:textId="77777777" w:rsidR="004B2394" w:rsidRPr="00413E86" w:rsidRDefault="004B2394" w:rsidP="004B2394">
      <w:pPr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Step-3: </w:t>
      </w:r>
    </w:p>
    <w:p w14:paraId="7ABDD28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Build and Deploy on Container. </w:t>
      </w:r>
    </w:p>
    <w:p w14:paraId="5F42042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CI/CD with GitHub, Jenkins, Maven &amp; Kubernetes. </w:t>
      </w:r>
    </w:p>
    <w:p w14:paraId="02A5D264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Setting up the Kubernetes (EKS). </w:t>
      </w:r>
    </w:p>
    <w:p w14:paraId="2E84FCBA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Write pod service and deployment manifest file. </w:t>
      </w:r>
    </w:p>
    <w:p w14:paraId="3EE04078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CI/CD Job to build code on 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Jenkins 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>&amp; Deploy it on Kubernetes.</w:t>
      </w:r>
    </w:p>
    <w:p w14:paraId="3C15FE5B" w14:textId="77777777" w:rsidR="004B2394" w:rsidRPr="00413E86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</w:p>
    <w:p w14:paraId="32CBBCD4" w14:textId="77777777" w:rsidR="004B2394" w:rsidRPr="00593FED" w:rsidRDefault="004B2394" w:rsidP="004B2394">
      <w:pPr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93F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Step-4: </w:t>
      </w:r>
    </w:p>
    <w:p w14:paraId="4D17EDB4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 w:rsidRPr="00413E86">
        <w:rPr>
          <w:rFonts w:ascii="Times New Roman" w:hAnsi="Times New Roman" w:cs="Times New Roman"/>
          <w:color w:val="000000" w:themeColor="text1"/>
          <w:sz w:val="24"/>
        </w:rPr>
        <w:t xml:space="preserve"> Deploy artifacts on the </w:t>
      </w:r>
      <w:r>
        <w:rPr>
          <w:rFonts w:ascii="Times New Roman" w:hAnsi="Times New Roman" w:cs="Times New Roman"/>
          <w:color w:val="000000" w:themeColor="text1"/>
          <w:sz w:val="24"/>
        </w:rPr>
        <w:t>Kubernetes</w:t>
      </w:r>
    </w:p>
    <w:p w14:paraId="2A06E051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 w:rsidRPr="00661D05">
        <w:rPr>
          <w:rFonts w:ascii="Times New Roman" w:hAnsi="Times New Roman" w:cs="Times New Roman"/>
          <w:color w:val="000000" w:themeColor="text1"/>
          <w:sz w:val="24"/>
        </w:rPr>
        <w:t>Write codes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>in the artifacts of docker and Kubernetes which we want to run.</w:t>
      </w:r>
    </w:p>
    <w:p w14:paraId="64D859AB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lastRenderedPageBreak/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Now build the code in Jenkins.</w:t>
      </w:r>
    </w:p>
    <w:p w14:paraId="5AF4D195" w14:textId="77777777" w:rsidR="004B2394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>Check in Kubernetes the pods are getting created or not.</w:t>
      </w:r>
    </w:p>
    <w:p w14:paraId="7D192082" w14:textId="77777777" w:rsidR="004B2394" w:rsidRPr="00661D05" w:rsidRDefault="004B2394" w:rsidP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  <w:r w:rsidRPr="00413E86"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>Now copy the service IP and paste it in the browser and check the output.</w:t>
      </w:r>
    </w:p>
    <w:p w14:paraId="48012432" w14:textId="77777777" w:rsidR="004B2394" w:rsidRDefault="004B2394" w:rsidP="004B2394">
      <w:pPr>
        <w:jc w:val="left"/>
        <w:rPr>
          <w:rFonts w:ascii="Times New Roman" w:hAnsi="Times New Roman" w:cs="Times New Roman"/>
          <w:b/>
          <w:bCs/>
          <w:sz w:val="24"/>
          <w:lang w:val="pt-BR"/>
        </w:rPr>
      </w:pPr>
    </w:p>
    <w:p w14:paraId="329E6036" w14:textId="77777777" w:rsidR="004B2394" w:rsidRDefault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</w:p>
    <w:p w14:paraId="6BF3B605" w14:textId="77777777" w:rsidR="004B2394" w:rsidRDefault="004B2394">
      <w:pPr>
        <w:jc w:val="left"/>
        <w:rPr>
          <w:rFonts w:ascii="Times New Roman" w:hAnsi="Times New Roman" w:cs="Times New Roman"/>
          <w:color w:val="000000" w:themeColor="text1"/>
          <w:sz w:val="24"/>
        </w:rPr>
      </w:pPr>
    </w:p>
    <w:p w14:paraId="11F4E772" w14:textId="77777777" w:rsidR="004B2394" w:rsidRPr="008E4535" w:rsidRDefault="004B2394" w:rsidP="004B2394">
      <w:pPr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E4535">
        <w:rPr>
          <w:rFonts w:ascii="Times New Roman" w:hAnsi="Times New Roman" w:cs="Times New Roman"/>
          <w:b/>
          <w:bCs/>
          <w:color w:val="auto"/>
          <w:sz w:val="28"/>
          <w:szCs w:val="28"/>
        </w:rPr>
        <w:t>Solution:</w:t>
      </w:r>
    </w:p>
    <w:p w14:paraId="0DAC0E8E" w14:textId="7F9AC3A4" w:rsidR="004B2394" w:rsidRDefault="004B2394" w:rsidP="004B2394">
      <w:pPr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58974" w14:textId="77777777" w:rsidR="004B2394" w:rsidRPr="008E4535" w:rsidRDefault="004B2394" w:rsidP="004B2394">
      <w:pPr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8E4535">
        <w:rPr>
          <w:rFonts w:ascii="Times New Roman" w:hAnsi="Times New Roman" w:cs="Times New Roman"/>
          <w:color w:val="auto"/>
          <w:sz w:val="28"/>
          <w:szCs w:val="28"/>
        </w:rPr>
        <w:t>Git-Client:</w:t>
      </w:r>
    </w:p>
    <w:p w14:paraId="49BE90AB" w14:textId="77777777" w:rsidR="004B2394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2C4596BB" w14:textId="62F7C414" w:rsidR="00BA6A91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85F33" wp14:editId="29DA863A">
            <wp:extent cx="5722620" cy="2995295"/>
            <wp:effectExtent l="0" t="0" r="0" b="0"/>
            <wp:docPr id="16385953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9537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CEB1" w14:textId="6FDC41A5" w:rsidR="004B2394" w:rsidRPr="00CB1B43" w:rsidRDefault="00CB1B43" w:rsidP="004B2394">
      <w:pPr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 ec2 instance is created for git</w:t>
      </w:r>
      <w:r w:rsidR="00BA524E">
        <w:rPr>
          <w:rFonts w:ascii="Times New Roman" w:hAnsi="Times New Roman" w:cs="Times New Roman"/>
          <w:sz w:val="24"/>
        </w:rPr>
        <w:t xml:space="preserve"> operation.</w:t>
      </w:r>
    </w:p>
    <w:p w14:paraId="102179E8" w14:textId="77777777" w:rsidR="004B2394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0E8CB8D6" w14:textId="122C215B" w:rsidR="004B2394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850B0" wp14:editId="3419C3EF">
            <wp:extent cx="5722620" cy="2979420"/>
            <wp:effectExtent l="0" t="0" r="0" b="0"/>
            <wp:docPr id="17159444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443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1F05" w14:textId="64DEEF4B" w:rsidR="00DA408F" w:rsidRPr="00025D08" w:rsidRDefault="00025D08" w:rsidP="004B2394">
      <w:pPr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Git - Instance is </w:t>
      </w:r>
      <w:r w:rsidR="009929EB">
        <w:rPr>
          <w:rFonts w:ascii="Times New Roman" w:hAnsi="Times New Roman" w:cs="Times New Roman"/>
          <w:sz w:val="24"/>
        </w:rPr>
        <w:t>connected</w:t>
      </w:r>
      <w:r>
        <w:rPr>
          <w:rFonts w:ascii="Times New Roman" w:hAnsi="Times New Roman" w:cs="Times New Roman"/>
          <w:sz w:val="24"/>
        </w:rPr>
        <w:t xml:space="preserve"> in</w:t>
      </w:r>
      <w:r w:rsidR="009929EB">
        <w:rPr>
          <w:rFonts w:ascii="Times New Roman" w:hAnsi="Times New Roman" w:cs="Times New Roman"/>
          <w:sz w:val="24"/>
        </w:rPr>
        <w:t xml:space="preserve"> the</w:t>
      </w:r>
      <w:r>
        <w:rPr>
          <w:rFonts w:ascii="Times New Roman" w:hAnsi="Times New Roman" w:cs="Times New Roman"/>
          <w:sz w:val="24"/>
        </w:rPr>
        <w:t xml:space="preserve"> </w:t>
      </w:r>
      <w:r w:rsidR="009929EB"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>erminal.</w:t>
      </w:r>
    </w:p>
    <w:p w14:paraId="7812EBAD" w14:textId="14351B1F" w:rsidR="004B2394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6DF7FA" wp14:editId="378994AF">
            <wp:extent cx="5722620" cy="2995295"/>
            <wp:effectExtent l="0" t="0" r="0" b="0"/>
            <wp:docPr id="614257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E5C2" w14:textId="335C63FA" w:rsidR="00025D08" w:rsidRDefault="007D62DB" w:rsidP="004B2394">
      <w:pPr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Repository has been cloned</w:t>
      </w:r>
      <w:r w:rsidR="00C11BB7">
        <w:rPr>
          <w:rFonts w:ascii="Times New Roman" w:hAnsi="Times New Roman" w:cs="Times New Roman"/>
          <w:sz w:val="24"/>
        </w:rPr>
        <w:t xml:space="preserve"> from </w:t>
      </w:r>
      <w:proofErr w:type="spellStart"/>
      <w:r w:rsidR="00F40DC3">
        <w:rPr>
          <w:rFonts w:ascii="Times New Roman" w:hAnsi="Times New Roman" w:cs="Times New Roman"/>
          <w:sz w:val="24"/>
        </w:rPr>
        <w:t>G</w:t>
      </w:r>
      <w:r w:rsidR="00C11BB7">
        <w:rPr>
          <w:rFonts w:ascii="Times New Roman" w:hAnsi="Times New Roman" w:cs="Times New Roman"/>
          <w:sz w:val="24"/>
        </w:rPr>
        <w:t>ithub</w:t>
      </w:r>
      <w:proofErr w:type="spellEnd"/>
      <w:r w:rsidR="00C11BB7">
        <w:rPr>
          <w:rFonts w:ascii="Times New Roman" w:hAnsi="Times New Roman" w:cs="Times New Roman"/>
          <w:sz w:val="24"/>
        </w:rPr>
        <w:t>.</w:t>
      </w:r>
    </w:p>
    <w:p w14:paraId="3526CF2F" w14:textId="77777777" w:rsidR="00C11BB7" w:rsidRPr="007D62DB" w:rsidRDefault="00C11BB7" w:rsidP="004B2394">
      <w:pPr>
        <w:jc w:val="left"/>
        <w:rPr>
          <w:rFonts w:ascii="Times New Roman" w:hAnsi="Times New Roman" w:cs="Times New Roman"/>
          <w:sz w:val="24"/>
        </w:rPr>
      </w:pPr>
    </w:p>
    <w:p w14:paraId="7181591A" w14:textId="4AAF4213" w:rsidR="004B2394" w:rsidRDefault="004B2394" w:rsidP="004B2394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E9219A" wp14:editId="72C62BC2">
            <wp:extent cx="5725160" cy="2973705"/>
            <wp:effectExtent l="0" t="0" r="8890" b="0"/>
            <wp:docPr id="962249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97CE" w14:textId="34845AF3" w:rsidR="00FA69E4" w:rsidRPr="006F1469" w:rsidRDefault="00FA69E4" w:rsidP="004B2394">
      <w:pPr>
        <w:jc w:val="left"/>
        <w:rPr>
          <w:rFonts w:ascii="Times New Roman" w:hAnsi="Times New Roman" w:cs="Times New Roman"/>
          <w:sz w:val="24"/>
        </w:rPr>
      </w:pPr>
      <w:r w:rsidRPr="006F1469">
        <w:rPr>
          <w:rFonts w:ascii="Times New Roman" w:hAnsi="Times New Roman" w:cs="Times New Roman"/>
          <w:sz w:val="24"/>
        </w:rPr>
        <w:t xml:space="preserve">SSH key is </w:t>
      </w:r>
      <w:r w:rsidR="00EB34E1">
        <w:rPr>
          <w:rFonts w:ascii="Times New Roman" w:hAnsi="Times New Roman" w:cs="Times New Roman"/>
          <w:sz w:val="24"/>
        </w:rPr>
        <w:t>generated</w:t>
      </w:r>
      <w:r w:rsidR="00D80F0E" w:rsidRPr="006F1469">
        <w:rPr>
          <w:rFonts w:ascii="Times New Roman" w:hAnsi="Times New Roman" w:cs="Times New Roman"/>
          <w:sz w:val="24"/>
        </w:rPr>
        <w:t xml:space="preserve"> for connection with </w:t>
      </w:r>
      <w:proofErr w:type="spellStart"/>
      <w:r w:rsidR="00D80F0E" w:rsidRPr="006F1469">
        <w:rPr>
          <w:rFonts w:ascii="Times New Roman" w:hAnsi="Times New Roman" w:cs="Times New Roman"/>
          <w:sz w:val="24"/>
        </w:rPr>
        <w:t>Github</w:t>
      </w:r>
      <w:proofErr w:type="spellEnd"/>
      <w:r w:rsidR="00D80F0E" w:rsidRPr="006F1469">
        <w:rPr>
          <w:rFonts w:ascii="Times New Roman" w:hAnsi="Times New Roman" w:cs="Times New Roman"/>
          <w:sz w:val="24"/>
        </w:rPr>
        <w:t xml:space="preserve"> f</w:t>
      </w:r>
      <w:r w:rsidR="00572F66" w:rsidRPr="006F1469">
        <w:rPr>
          <w:rFonts w:ascii="Times New Roman" w:hAnsi="Times New Roman" w:cs="Times New Roman"/>
          <w:sz w:val="24"/>
        </w:rPr>
        <w:t xml:space="preserve">or pushing it my </w:t>
      </w:r>
      <w:proofErr w:type="spellStart"/>
      <w:r w:rsidR="00983551" w:rsidRPr="006F1469">
        <w:rPr>
          <w:rFonts w:ascii="Times New Roman" w:hAnsi="Times New Roman" w:cs="Times New Roman"/>
          <w:sz w:val="24"/>
        </w:rPr>
        <w:t>Github</w:t>
      </w:r>
      <w:proofErr w:type="spellEnd"/>
      <w:r w:rsidR="00983551" w:rsidRPr="006F1469">
        <w:rPr>
          <w:rFonts w:ascii="Times New Roman" w:hAnsi="Times New Roman" w:cs="Times New Roman"/>
          <w:sz w:val="24"/>
        </w:rPr>
        <w:t>.</w:t>
      </w:r>
    </w:p>
    <w:p w14:paraId="3BD30AD5" w14:textId="77777777" w:rsidR="004B2394" w:rsidRDefault="004B2394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3CA2608" wp14:editId="44F47F58">
            <wp:extent cx="5725160" cy="2973705"/>
            <wp:effectExtent l="0" t="0" r="8890" b="0"/>
            <wp:docPr id="12305325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A26E" w14:textId="01D393E1" w:rsidR="00184402" w:rsidRPr="00184402" w:rsidRDefault="00184402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Here the </w:t>
      </w:r>
      <w:r w:rsidR="00F822D2">
        <w:rPr>
          <w:rFonts w:ascii="Times New Roman" w:hAnsi="Times New Roman" w:cs="Times New Roman"/>
          <w:sz w:val="24"/>
          <w:lang w:val="pt-BR"/>
        </w:rPr>
        <w:t>the remote origin has been</w:t>
      </w:r>
      <w:r w:rsidR="005C0805">
        <w:rPr>
          <w:rFonts w:ascii="Times New Roman" w:hAnsi="Times New Roman" w:cs="Times New Roman"/>
          <w:sz w:val="24"/>
          <w:lang w:val="pt-BR"/>
        </w:rPr>
        <w:t xml:space="preserve"> given.</w:t>
      </w:r>
    </w:p>
    <w:p w14:paraId="2E0A1BED" w14:textId="77777777" w:rsidR="00184402" w:rsidRPr="00184402" w:rsidRDefault="00184402">
      <w:pPr>
        <w:jc w:val="left"/>
        <w:rPr>
          <w:rFonts w:ascii="Times New Roman" w:hAnsi="Times New Roman" w:cs="Times New Roman"/>
          <w:sz w:val="24"/>
          <w:lang w:val="pt-BR"/>
        </w:rPr>
      </w:pPr>
    </w:p>
    <w:p w14:paraId="3FD0519F" w14:textId="77777777" w:rsidR="00065655" w:rsidRDefault="004B2394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89EDA9A" wp14:editId="3CD7E2DA">
            <wp:extent cx="5716905" cy="1280160"/>
            <wp:effectExtent l="0" t="0" r="0" b="0"/>
            <wp:docPr id="12249821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E301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DFF556A" wp14:editId="6A832A23">
            <wp:extent cx="5725160" cy="2966085"/>
            <wp:effectExtent l="0" t="0" r="8890" b="5715"/>
            <wp:docPr id="7313137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4A0E" w14:textId="77777777" w:rsidR="00065655" w:rsidRDefault="00065655">
      <w:pPr>
        <w:jc w:val="left"/>
        <w:rPr>
          <w:szCs w:val="18"/>
          <w:lang w:val="pt-BR"/>
        </w:rPr>
      </w:pPr>
      <w:r w:rsidRPr="00065655">
        <w:rPr>
          <w:noProof/>
          <w:szCs w:val="18"/>
          <w:lang w:val="pt-BR"/>
        </w:rPr>
        <w:drawing>
          <wp:inline distT="0" distB="0" distL="0" distR="0" wp14:anchorId="6CA7245E" wp14:editId="7BB63E04">
            <wp:extent cx="5727700" cy="769620"/>
            <wp:effectExtent l="0" t="0" r="6350" b="0"/>
            <wp:docPr id="285727617" name="Picture 1" descr="A black background with a white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7617" name="Picture 1" descr="A black background with a white object in the midd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60E6" w14:textId="18862FF0" w:rsidR="005C0805" w:rsidRPr="007552CE" w:rsidRDefault="007552CE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file is added and commited and are ready for pushing in the github Repository.</w:t>
      </w:r>
    </w:p>
    <w:p w14:paraId="5BBE1DCA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792D8AC" wp14:editId="6AA3E58F">
            <wp:extent cx="5725160" cy="2973705"/>
            <wp:effectExtent l="0" t="0" r="8890" b="0"/>
            <wp:docPr id="17481440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C4D2" w14:textId="1DC0A856" w:rsidR="00065655" w:rsidRPr="00375DBF" w:rsidRDefault="00377CD5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All the files are present in my Github Repository</w:t>
      </w:r>
      <w:r w:rsidR="00F40DC3">
        <w:rPr>
          <w:rFonts w:ascii="Times New Roman" w:hAnsi="Times New Roman" w:cs="Times New Roman"/>
          <w:sz w:val="24"/>
          <w:lang w:val="pt-BR"/>
        </w:rPr>
        <w:t>.</w:t>
      </w:r>
    </w:p>
    <w:p w14:paraId="2EB1E3A2" w14:textId="77777777" w:rsidR="00065655" w:rsidRDefault="00065655">
      <w:pPr>
        <w:jc w:val="left"/>
        <w:rPr>
          <w:szCs w:val="18"/>
          <w:lang w:val="pt-BR"/>
        </w:rPr>
      </w:pPr>
    </w:p>
    <w:p w14:paraId="60809071" w14:textId="77777777" w:rsidR="00593FED" w:rsidRDefault="00593FED">
      <w:pPr>
        <w:jc w:val="left"/>
        <w:rPr>
          <w:szCs w:val="18"/>
          <w:lang w:val="pt-BR"/>
        </w:rPr>
      </w:pPr>
    </w:p>
    <w:p w14:paraId="7FF4945E" w14:textId="77777777" w:rsidR="00593FED" w:rsidRDefault="00593FED">
      <w:pPr>
        <w:jc w:val="left"/>
        <w:rPr>
          <w:szCs w:val="18"/>
          <w:lang w:val="pt-BR"/>
        </w:rPr>
      </w:pPr>
    </w:p>
    <w:p w14:paraId="6CD22867" w14:textId="77777777" w:rsidR="00593FED" w:rsidRDefault="00593FED">
      <w:pPr>
        <w:jc w:val="left"/>
        <w:rPr>
          <w:szCs w:val="18"/>
          <w:lang w:val="pt-BR"/>
        </w:rPr>
      </w:pPr>
    </w:p>
    <w:p w14:paraId="1CEF86EC" w14:textId="77777777" w:rsidR="00593FED" w:rsidRDefault="00593FED">
      <w:pPr>
        <w:jc w:val="left"/>
        <w:rPr>
          <w:szCs w:val="18"/>
          <w:lang w:val="pt-BR"/>
        </w:rPr>
      </w:pPr>
    </w:p>
    <w:p w14:paraId="2998C38E" w14:textId="77777777" w:rsidR="00593FED" w:rsidRDefault="00593FED">
      <w:pPr>
        <w:jc w:val="left"/>
        <w:rPr>
          <w:szCs w:val="18"/>
          <w:lang w:val="pt-BR"/>
        </w:rPr>
      </w:pPr>
    </w:p>
    <w:p w14:paraId="706ED786" w14:textId="77777777" w:rsidR="00593FED" w:rsidRDefault="00593FED">
      <w:pPr>
        <w:jc w:val="left"/>
        <w:rPr>
          <w:szCs w:val="18"/>
          <w:lang w:val="pt-BR"/>
        </w:rPr>
      </w:pPr>
    </w:p>
    <w:p w14:paraId="624BF5AC" w14:textId="77777777" w:rsidR="00593FED" w:rsidRDefault="00593FED">
      <w:pPr>
        <w:jc w:val="left"/>
        <w:rPr>
          <w:szCs w:val="18"/>
          <w:lang w:val="pt-BR"/>
        </w:rPr>
      </w:pPr>
    </w:p>
    <w:p w14:paraId="45BB2165" w14:textId="77777777" w:rsidR="00593FED" w:rsidRDefault="00593FED">
      <w:pPr>
        <w:jc w:val="left"/>
        <w:rPr>
          <w:szCs w:val="18"/>
          <w:lang w:val="pt-BR"/>
        </w:rPr>
      </w:pPr>
    </w:p>
    <w:p w14:paraId="21C70A8A" w14:textId="77777777" w:rsidR="00593FED" w:rsidRDefault="00593FED">
      <w:pPr>
        <w:jc w:val="left"/>
        <w:rPr>
          <w:szCs w:val="18"/>
          <w:lang w:val="pt-BR"/>
        </w:rPr>
      </w:pPr>
    </w:p>
    <w:p w14:paraId="587E6767" w14:textId="77777777" w:rsidR="00593FED" w:rsidRDefault="00593FED">
      <w:pPr>
        <w:jc w:val="left"/>
        <w:rPr>
          <w:szCs w:val="18"/>
          <w:lang w:val="pt-BR"/>
        </w:rPr>
      </w:pPr>
    </w:p>
    <w:p w14:paraId="4FAAC08F" w14:textId="77777777" w:rsidR="00593FED" w:rsidRDefault="00593FED">
      <w:pPr>
        <w:jc w:val="left"/>
        <w:rPr>
          <w:szCs w:val="18"/>
          <w:lang w:val="pt-BR"/>
        </w:rPr>
      </w:pPr>
    </w:p>
    <w:p w14:paraId="6AD41839" w14:textId="77777777" w:rsidR="00593FED" w:rsidRDefault="00593FED">
      <w:pPr>
        <w:jc w:val="left"/>
        <w:rPr>
          <w:szCs w:val="18"/>
          <w:lang w:val="pt-BR"/>
        </w:rPr>
      </w:pPr>
    </w:p>
    <w:p w14:paraId="01BB0209" w14:textId="77777777" w:rsidR="00593FED" w:rsidRDefault="00593FED">
      <w:pPr>
        <w:jc w:val="left"/>
        <w:rPr>
          <w:szCs w:val="18"/>
          <w:lang w:val="pt-BR"/>
        </w:rPr>
      </w:pPr>
    </w:p>
    <w:p w14:paraId="6E6BC9CB" w14:textId="77777777" w:rsidR="00593FED" w:rsidRDefault="00593FED">
      <w:pPr>
        <w:jc w:val="left"/>
        <w:rPr>
          <w:szCs w:val="18"/>
          <w:lang w:val="pt-BR"/>
        </w:rPr>
      </w:pPr>
    </w:p>
    <w:p w14:paraId="2604CCE0" w14:textId="77777777" w:rsidR="00593FED" w:rsidRDefault="00593FED">
      <w:pPr>
        <w:jc w:val="left"/>
        <w:rPr>
          <w:szCs w:val="18"/>
          <w:lang w:val="pt-BR"/>
        </w:rPr>
      </w:pPr>
    </w:p>
    <w:p w14:paraId="74121EBB" w14:textId="77777777" w:rsidR="00593FED" w:rsidRDefault="00593FED">
      <w:pPr>
        <w:jc w:val="left"/>
        <w:rPr>
          <w:szCs w:val="18"/>
          <w:lang w:val="pt-BR"/>
        </w:rPr>
      </w:pPr>
    </w:p>
    <w:p w14:paraId="74006F40" w14:textId="77777777" w:rsidR="00593FED" w:rsidRDefault="00593FED">
      <w:pPr>
        <w:jc w:val="left"/>
        <w:rPr>
          <w:szCs w:val="18"/>
          <w:lang w:val="pt-BR"/>
        </w:rPr>
      </w:pPr>
    </w:p>
    <w:p w14:paraId="01C84FC2" w14:textId="77777777" w:rsidR="00593FED" w:rsidRDefault="00593FED">
      <w:pPr>
        <w:jc w:val="left"/>
        <w:rPr>
          <w:szCs w:val="18"/>
          <w:lang w:val="pt-BR"/>
        </w:rPr>
      </w:pPr>
    </w:p>
    <w:p w14:paraId="64383134" w14:textId="77777777" w:rsidR="00593FED" w:rsidRDefault="00593FED">
      <w:pPr>
        <w:jc w:val="left"/>
        <w:rPr>
          <w:szCs w:val="18"/>
          <w:lang w:val="pt-BR"/>
        </w:rPr>
      </w:pPr>
    </w:p>
    <w:p w14:paraId="40C13CC6" w14:textId="77777777" w:rsidR="00593FED" w:rsidRDefault="00593FED">
      <w:pPr>
        <w:jc w:val="left"/>
        <w:rPr>
          <w:szCs w:val="18"/>
          <w:lang w:val="pt-BR"/>
        </w:rPr>
      </w:pPr>
    </w:p>
    <w:p w14:paraId="0DCF0AB5" w14:textId="77777777" w:rsidR="00593FED" w:rsidRDefault="00593FED">
      <w:pPr>
        <w:jc w:val="left"/>
        <w:rPr>
          <w:szCs w:val="18"/>
          <w:lang w:val="pt-BR"/>
        </w:rPr>
      </w:pPr>
    </w:p>
    <w:p w14:paraId="0BE11250" w14:textId="77777777" w:rsidR="00593FED" w:rsidRDefault="00593FED">
      <w:pPr>
        <w:jc w:val="left"/>
        <w:rPr>
          <w:szCs w:val="18"/>
          <w:lang w:val="pt-BR"/>
        </w:rPr>
      </w:pPr>
    </w:p>
    <w:p w14:paraId="0A824311" w14:textId="77777777" w:rsidR="00593FED" w:rsidRDefault="00593FED">
      <w:pPr>
        <w:jc w:val="left"/>
        <w:rPr>
          <w:szCs w:val="18"/>
          <w:lang w:val="pt-BR"/>
        </w:rPr>
      </w:pPr>
    </w:p>
    <w:p w14:paraId="1A4BE76A" w14:textId="77777777" w:rsidR="00593FED" w:rsidRDefault="00593FED">
      <w:pPr>
        <w:jc w:val="left"/>
        <w:rPr>
          <w:szCs w:val="18"/>
          <w:lang w:val="pt-BR"/>
        </w:rPr>
      </w:pPr>
    </w:p>
    <w:p w14:paraId="3BCD4A19" w14:textId="77777777" w:rsidR="00593FED" w:rsidRDefault="00593FED">
      <w:pPr>
        <w:jc w:val="left"/>
        <w:rPr>
          <w:szCs w:val="18"/>
          <w:lang w:val="pt-BR"/>
        </w:rPr>
      </w:pPr>
    </w:p>
    <w:p w14:paraId="1F2891F6" w14:textId="77777777" w:rsidR="00593FED" w:rsidRDefault="00593FED">
      <w:pPr>
        <w:jc w:val="left"/>
        <w:rPr>
          <w:szCs w:val="18"/>
          <w:lang w:val="pt-BR"/>
        </w:rPr>
      </w:pPr>
    </w:p>
    <w:p w14:paraId="74B3E841" w14:textId="77777777" w:rsidR="00593FED" w:rsidRDefault="00593FED">
      <w:pPr>
        <w:jc w:val="left"/>
        <w:rPr>
          <w:szCs w:val="18"/>
          <w:lang w:val="pt-BR"/>
        </w:rPr>
      </w:pPr>
    </w:p>
    <w:p w14:paraId="5A799D8A" w14:textId="77777777" w:rsidR="00593FED" w:rsidRDefault="00593FED">
      <w:pPr>
        <w:jc w:val="left"/>
        <w:rPr>
          <w:szCs w:val="18"/>
          <w:lang w:val="pt-BR"/>
        </w:rPr>
      </w:pPr>
    </w:p>
    <w:p w14:paraId="66790A7F" w14:textId="77777777" w:rsidR="00593FED" w:rsidRDefault="00593FED">
      <w:pPr>
        <w:jc w:val="left"/>
        <w:rPr>
          <w:szCs w:val="18"/>
          <w:lang w:val="pt-BR"/>
        </w:rPr>
      </w:pPr>
    </w:p>
    <w:p w14:paraId="7C55146C" w14:textId="77777777" w:rsidR="00593FED" w:rsidRDefault="00593FED">
      <w:pPr>
        <w:jc w:val="left"/>
        <w:rPr>
          <w:szCs w:val="18"/>
          <w:lang w:val="pt-BR"/>
        </w:rPr>
      </w:pPr>
    </w:p>
    <w:p w14:paraId="25817328" w14:textId="77777777" w:rsidR="00593FED" w:rsidRDefault="00593FED">
      <w:pPr>
        <w:jc w:val="left"/>
        <w:rPr>
          <w:szCs w:val="18"/>
          <w:lang w:val="pt-BR"/>
        </w:rPr>
      </w:pPr>
    </w:p>
    <w:p w14:paraId="17612A15" w14:textId="77777777" w:rsidR="00516945" w:rsidRDefault="00516945">
      <w:pPr>
        <w:jc w:val="left"/>
        <w:rPr>
          <w:szCs w:val="18"/>
          <w:lang w:val="pt-BR"/>
        </w:rPr>
      </w:pPr>
    </w:p>
    <w:p w14:paraId="52DBDCD7" w14:textId="77777777" w:rsidR="00065655" w:rsidRPr="008E4535" w:rsidRDefault="00065655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8E4535"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Jenkin &amp; Maven :</w:t>
      </w:r>
    </w:p>
    <w:p w14:paraId="50EC096B" w14:textId="77777777" w:rsidR="00065655" w:rsidRDefault="00065655">
      <w:pPr>
        <w:jc w:val="left"/>
        <w:rPr>
          <w:szCs w:val="18"/>
          <w:lang w:val="pt-BR"/>
        </w:rPr>
      </w:pPr>
    </w:p>
    <w:p w14:paraId="42667490" w14:textId="2F74B503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4022DCA" wp14:editId="7AE62845">
            <wp:extent cx="5725160" cy="2981960"/>
            <wp:effectExtent l="0" t="0" r="8890" b="8890"/>
            <wp:docPr id="587930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C697" w14:textId="3B722A7A" w:rsidR="00837748" w:rsidRPr="004D34CD" w:rsidRDefault="00837748">
      <w:pPr>
        <w:jc w:val="left"/>
        <w:rPr>
          <w:rFonts w:ascii="Times New Roman" w:hAnsi="Times New Roman" w:cs="Times New Roman"/>
          <w:sz w:val="24"/>
          <w:lang w:val="pt-BR"/>
        </w:rPr>
      </w:pPr>
      <w:r w:rsidRPr="004D34CD">
        <w:rPr>
          <w:rFonts w:ascii="Times New Roman" w:hAnsi="Times New Roman" w:cs="Times New Roman"/>
          <w:sz w:val="24"/>
          <w:lang w:val="pt-BR"/>
        </w:rPr>
        <w:t>Instance</w:t>
      </w:r>
      <w:r w:rsidR="004D34CD" w:rsidRPr="004D34CD">
        <w:rPr>
          <w:rFonts w:ascii="Times New Roman" w:hAnsi="Times New Roman" w:cs="Times New Roman"/>
          <w:sz w:val="24"/>
          <w:lang w:val="pt-BR"/>
        </w:rPr>
        <w:t xml:space="preserve"> is created for Jenkins.</w:t>
      </w:r>
    </w:p>
    <w:p w14:paraId="15A99D8F" w14:textId="77777777" w:rsidR="00065655" w:rsidRDefault="00065655">
      <w:pPr>
        <w:jc w:val="left"/>
        <w:rPr>
          <w:szCs w:val="18"/>
          <w:lang w:val="pt-BR"/>
        </w:rPr>
      </w:pPr>
    </w:p>
    <w:p w14:paraId="68DCC278" w14:textId="77777777" w:rsidR="00065655" w:rsidRDefault="00065655">
      <w:pPr>
        <w:jc w:val="left"/>
        <w:rPr>
          <w:szCs w:val="18"/>
          <w:lang w:val="pt-BR"/>
        </w:rPr>
      </w:pPr>
    </w:p>
    <w:p w14:paraId="1BDE3490" w14:textId="77777777" w:rsidR="00065655" w:rsidRDefault="00065655">
      <w:pPr>
        <w:jc w:val="left"/>
        <w:rPr>
          <w:szCs w:val="18"/>
          <w:lang w:val="pt-BR"/>
        </w:rPr>
      </w:pPr>
    </w:p>
    <w:p w14:paraId="478DAFD9" w14:textId="77777777" w:rsidR="00065655" w:rsidRDefault="00065655">
      <w:pPr>
        <w:jc w:val="left"/>
        <w:rPr>
          <w:szCs w:val="18"/>
          <w:lang w:val="pt-BR"/>
        </w:rPr>
      </w:pPr>
    </w:p>
    <w:p w14:paraId="0F0FF048" w14:textId="77777777" w:rsidR="00065655" w:rsidRDefault="00065655">
      <w:pPr>
        <w:jc w:val="left"/>
        <w:rPr>
          <w:szCs w:val="18"/>
          <w:lang w:val="pt-BR"/>
        </w:rPr>
      </w:pPr>
    </w:p>
    <w:p w14:paraId="183C6286" w14:textId="77777777" w:rsidR="00065655" w:rsidRDefault="00065655">
      <w:pPr>
        <w:jc w:val="left"/>
        <w:rPr>
          <w:szCs w:val="18"/>
          <w:lang w:val="pt-BR"/>
        </w:rPr>
      </w:pPr>
    </w:p>
    <w:p w14:paraId="107C4708" w14:textId="77777777" w:rsidR="00065655" w:rsidRDefault="00065655">
      <w:pPr>
        <w:jc w:val="left"/>
        <w:rPr>
          <w:szCs w:val="18"/>
          <w:lang w:val="pt-BR"/>
        </w:rPr>
      </w:pPr>
    </w:p>
    <w:p w14:paraId="28F79D89" w14:textId="77777777" w:rsidR="00065655" w:rsidRDefault="00065655">
      <w:pPr>
        <w:jc w:val="left"/>
        <w:rPr>
          <w:szCs w:val="18"/>
          <w:lang w:val="pt-BR"/>
        </w:rPr>
      </w:pPr>
    </w:p>
    <w:p w14:paraId="050F4A97" w14:textId="77777777" w:rsidR="00065655" w:rsidRDefault="00065655">
      <w:pPr>
        <w:jc w:val="left"/>
        <w:rPr>
          <w:szCs w:val="18"/>
          <w:lang w:val="pt-BR"/>
        </w:rPr>
      </w:pPr>
    </w:p>
    <w:p w14:paraId="30B64DC6" w14:textId="77777777" w:rsidR="00065655" w:rsidRDefault="00065655">
      <w:pPr>
        <w:jc w:val="left"/>
        <w:rPr>
          <w:szCs w:val="18"/>
          <w:lang w:val="pt-BR"/>
        </w:rPr>
      </w:pPr>
    </w:p>
    <w:p w14:paraId="0F034386" w14:textId="77777777" w:rsidR="00065655" w:rsidRDefault="00065655">
      <w:pPr>
        <w:jc w:val="left"/>
        <w:rPr>
          <w:szCs w:val="18"/>
          <w:lang w:val="pt-BR"/>
        </w:rPr>
      </w:pPr>
    </w:p>
    <w:p w14:paraId="5A17F7CB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8DC774F" wp14:editId="50A524D7">
            <wp:extent cx="5725160" cy="2973705"/>
            <wp:effectExtent l="0" t="0" r="8890" b="0"/>
            <wp:docPr id="13591817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FB38" w14:textId="4BB5E056" w:rsidR="004D34CD" w:rsidRDefault="004D34CD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t>Instance i</w:t>
      </w:r>
      <w:r w:rsidR="009929EB">
        <w:rPr>
          <w:szCs w:val="18"/>
          <w:lang w:val="pt-BR"/>
        </w:rPr>
        <w:t>s</w:t>
      </w:r>
      <w:r>
        <w:rPr>
          <w:szCs w:val="18"/>
          <w:lang w:val="pt-BR"/>
        </w:rPr>
        <w:t xml:space="preserve"> connected</w:t>
      </w:r>
      <w:r w:rsidR="009929EB">
        <w:rPr>
          <w:szCs w:val="18"/>
          <w:lang w:val="pt-BR"/>
        </w:rPr>
        <w:t xml:space="preserve"> in the Terminal.</w:t>
      </w:r>
    </w:p>
    <w:p w14:paraId="1B8DD85C" w14:textId="77777777" w:rsidR="009929EB" w:rsidRDefault="009929EB">
      <w:pPr>
        <w:jc w:val="left"/>
        <w:rPr>
          <w:szCs w:val="18"/>
          <w:lang w:val="pt-BR"/>
        </w:rPr>
      </w:pPr>
    </w:p>
    <w:p w14:paraId="53390E62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A953F93" wp14:editId="58871107">
            <wp:extent cx="5725160" cy="2989580"/>
            <wp:effectExtent l="0" t="0" r="8890" b="1270"/>
            <wp:docPr id="20451730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B0DA" w14:textId="38B4716C" w:rsidR="009929EB" w:rsidRPr="0083258B" w:rsidRDefault="005B619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Java and </w:t>
      </w:r>
      <w:r w:rsidR="002E322E">
        <w:rPr>
          <w:rFonts w:ascii="Times New Roman" w:hAnsi="Times New Roman" w:cs="Times New Roman"/>
          <w:sz w:val="24"/>
          <w:lang w:val="pt-BR"/>
        </w:rPr>
        <w:t>Jenkins has been installed.</w:t>
      </w:r>
    </w:p>
    <w:p w14:paraId="17D1D877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318E0C7" wp14:editId="31F82649">
            <wp:extent cx="5725160" cy="2989580"/>
            <wp:effectExtent l="0" t="0" r="8890" b="1270"/>
            <wp:docPr id="5767996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836D" w14:textId="40EA8F5A" w:rsidR="00065655" w:rsidRPr="002E322E" w:rsidRDefault="002E322E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</w:t>
      </w:r>
      <w:r w:rsidR="000A7C83">
        <w:rPr>
          <w:rFonts w:ascii="Times New Roman" w:hAnsi="Times New Roman" w:cs="Times New Roman"/>
          <w:sz w:val="24"/>
          <w:lang w:val="pt-BR"/>
        </w:rPr>
        <w:t>n unlocked.</w:t>
      </w:r>
    </w:p>
    <w:p w14:paraId="4D796630" w14:textId="77777777" w:rsidR="002E322E" w:rsidRDefault="002E322E">
      <w:pPr>
        <w:jc w:val="left"/>
        <w:rPr>
          <w:szCs w:val="18"/>
          <w:lang w:val="pt-BR"/>
        </w:rPr>
      </w:pPr>
    </w:p>
    <w:p w14:paraId="24C2F6DF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8876565" wp14:editId="1E83664C">
            <wp:extent cx="5725160" cy="2989580"/>
            <wp:effectExtent l="0" t="0" r="8890" b="1270"/>
            <wp:docPr id="20190064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B613" w14:textId="61A46539" w:rsidR="00576A5A" w:rsidRPr="002E322E" w:rsidRDefault="00576A5A" w:rsidP="00576A5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Jenkins has been connected in the </w:t>
      </w:r>
      <w:r w:rsidR="00EE16F4">
        <w:rPr>
          <w:rFonts w:ascii="Times New Roman" w:hAnsi="Times New Roman" w:cs="Times New Roman"/>
          <w:sz w:val="24"/>
          <w:lang w:val="pt-BR"/>
        </w:rPr>
        <w:t>Web Browser.</w:t>
      </w:r>
    </w:p>
    <w:p w14:paraId="6A572B52" w14:textId="26047455" w:rsidR="000A7C83" w:rsidRDefault="000A7C83">
      <w:pPr>
        <w:jc w:val="left"/>
        <w:rPr>
          <w:szCs w:val="18"/>
          <w:lang w:val="pt-BR"/>
        </w:rPr>
      </w:pPr>
    </w:p>
    <w:p w14:paraId="3B301D0A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048695C" wp14:editId="612333B4">
            <wp:extent cx="5725160" cy="2989580"/>
            <wp:effectExtent l="0" t="0" r="8890" b="1270"/>
            <wp:docPr id="1792754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494F" w14:textId="234A0F9F" w:rsidR="00EE16F4" w:rsidRDefault="00EE16F4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Java path </w:t>
      </w:r>
      <w:r w:rsidR="00C60995">
        <w:rPr>
          <w:rFonts w:ascii="Times New Roman" w:hAnsi="Times New Roman" w:cs="Times New Roman"/>
          <w:sz w:val="24"/>
          <w:lang w:val="pt-BR"/>
        </w:rPr>
        <w:t>has been</w:t>
      </w:r>
      <w:r w:rsidR="006F1452">
        <w:rPr>
          <w:rFonts w:ascii="Times New Roman" w:hAnsi="Times New Roman" w:cs="Times New Roman"/>
          <w:sz w:val="24"/>
          <w:lang w:val="pt-BR"/>
        </w:rPr>
        <w:t xml:space="preserve"> given now.</w:t>
      </w:r>
    </w:p>
    <w:p w14:paraId="7BF60A45" w14:textId="77777777" w:rsidR="00C60995" w:rsidRDefault="00C60995">
      <w:pPr>
        <w:jc w:val="left"/>
        <w:rPr>
          <w:szCs w:val="18"/>
          <w:lang w:val="pt-BR"/>
        </w:rPr>
      </w:pPr>
    </w:p>
    <w:p w14:paraId="38F2D25E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4B958E1" wp14:editId="1770E58E">
            <wp:extent cx="5725160" cy="2981960"/>
            <wp:effectExtent l="0" t="0" r="8890" b="8890"/>
            <wp:docPr id="14015605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8728" w14:textId="5D9AD42B" w:rsidR="00F569D9" w:rsidRDefault="00F569D9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Maven path </w:t>
      </w:r>
      <w:r w:rsidR="00C60995">
        <w:rPr>
          <w:rFonts w:ascii="Times New Roman" w:hAnsi="Times New Roman" w:cs="Times New Roman"/>
          <w:sz w:val="24"/>
          <w:lang w:val="pt-BR"/>
        </w:rPr>
        <w:t>has been</w:t>
      </w:r>
      <w:r>
        <w:rPr>
          <w:rFonts w:ascii="Times New Roman" w:hAnsi="Times New Roman" w:cs="Times New Roman"/>
          <w:sz w:val="24"/>
          <w:lang w:val="pt-BR"/>
        </w:rPr>
        <w:t xml:space="preserve"> given now.</w:t>
      </w:r>
    </w:p>
    <w:p w14:paraId="0B439714" w14:textId="77777777" w:rsidR="00593FED" w:rsidRDefault="00593FED">
      <w:pPr>
        <w:jc w:val="left"/>
        <w:rPr>
          <w:szCs w:val="18"/>
          <w:lang w:val="pt-BR"/>
        </w:rPr>
      </w:pPr>
    </w:p>
    <w:p w14:paraId="00AD3FCC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78B5CCF" wp14:editId="3262E827">
            <wp:extent cx="5725160" cy="2997835"/>
            <wp:effectExtent l="0" t="0" r="8890" b="0"/>
            <wp:docPr id="13847477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61C2" w14:textId="456F6CE5" w:rsidR="00F569D9" w:rsidRDefault="00F569D9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Webhook is created for </w:t>
      </w:r>
      <w:r w:rsidR="005B6045">
        <w:rPr>
          <w:rFonts w:ascii="Times New Roman" w:hAnsi="Times New Roman" w:cs="Times New Roman"/>
          <w:sz w:val="24"/>
          <w:lang w:val="pt-BR"/>
        </w:rPr>
        <w:t>connection of my Github Repository and Jenkins.</w:t>
      </w:r>
    </w:p>
    <w:p w14:paraId="3868A011" w14:textId="77777777" w:rsidR="00516945" w:rsidRDefault="00516945">
      <w:pPr>
        <w:jc w:val="left"/>
        <w:rPr>
          <w:szCs w:val="18"/>
          <w:lang w:val="pt-BR"/>
        </w:rPr>
      </w:pPr>
    </w:p>
    <w:p w14:paraId="085867D9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A3952D7" wp14:editId="1D286978">
            <wp:extent cx="5725160" cy="2989580"/>
            <wp:effectExtent l="0" t="0" r="8890" b="1270"/>
            <wp:docPr id="14139603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D100" w14:textId="7BD0FF53" w:rsidR="005B6045" w:rsidRDefault="005B6045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Now the job is build</w:t>
      </w:r>
      <w:r w:rsidR="00BB4E0E">
        <w:rPr>
          <w:rFonts w:ascii="Times New Roman" w:hAnsi="Times New Roman" w:cs="Times New Roman"/>
          <w:sz w:val="24"/>
          <w:lang w:val="pt-BR"/>
        </w:rPr>
        <w:t>.</w:t>
      </w:r>
    </w:p>
    <w:p w14:paraId="2E81A4EB" w14:textId="77777777" w:rsidR="00593FED" w:rsidRDefault="00593FED">
      <w:pPr>
        <w:jc w:val="left"/>
        <w:rPr>
          <w:szCs w:val="18"/>
          <w:lang w:val="pt-BR"/>
        </w:rPr>
      </w:pPr>
    </w:p>
    <w:p w14:paraId="2935D9FA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42421E9" wp14:editId="33C1640F">
            <wp:extent cx="5725160" cy="3220085"/>
            <wp:effectExtent l="0" t="0" r="8890" b="0"/>
            <wp:docPr id="16351340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DE42" w14:textId="7E6467D4" w:rsidR="00BB4E0E" w:rsidRDefault="006501A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Test Result </w:t>
      </w:r>
      <w:r w:rsidR="005375D0">
        <w:rPr>
          <w:rFonts w:ascii="Times New Roman" w:hAnsi="Times New Roman" w:cs="Times New Roman"/>
          <w:sz w:val="24"/>
          <w:lang w:val="pt-BR"/>
        </w:rPr>
        <w:t>is</w:t>
      </w:r>
      <w:r>
        <w:rPr>
          <w:rFonts w:ascii="Times New Roman" w:hAnsi="Times New Roman" w:cs="Times New Roman"/>
          <w:sz w:val="24"/>
          <w:lang w:val="pt-BR"/>
        </w:rPr>
        <w:t xml:space="preserve"> shown here.</w:t>
      </w:r>
    </w:p>
    <w:p w14:paraId="49385221" w14:textId="77777777" w:rsidR="006501A1" w:rsidRDefault="006501A1">
      <w:pPr>
        <w:jc w:val="left"/>
        <w:rPr>
          <w:szCs w:val="18"/>
          <w:lang w:val="pt-BR"/>
        </w:rPr>
      </w:pPr>
    </w:p>
    <w:p w14:paraId="7D0777D8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3ECE296" wp14:editId="1AD335BD">
            <wp:extent cx="5725160" cy="3220085"/>
            <wp:effectExtent l="0" t="0" r="8890" b="0"/>
            <wp:docPr id="7210867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74C3" w14:textId="71A696F6" w:rsidR="006501A1" w:rsidRDefault="006501A1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diplayed here.</w:t>
      </w:r>
    </w:p>
    <w:p w14:paraId="2E66E08F" w14:textId="77777777" w:rsidR="00065655" w:rsidRDefault="00065655">
      <w:pPr>
        <w:jc w:val="left"/>
        <w:rPr>
          <w:szCs w:val="18"/>
          <w:lang w:val="pt-BR"/>
        </w:rPr>
      </w:pPr>
    </w:p>
    <w:p w14:paraId="18E8F218" w14:textId="77777777" w:rsidR="00065655" w:rsidRDefault="00065655">
      <w:pPr>
        <w:jc w:val="left"/>
        <w:rPr>
          <w:szCs w:val="18"/>
          <w:lang w:val="pt-BR"/>
        </w:rPr>
      </w:pPr>
    </w:p>
    <w:p w14:paraId="294FDEAA" w14:textId="77777777" w:rsidR="00065655" w:rsidRDefault="00065655">
      <w:pPr>
        <w:jc w:val="left"/>
        <w:rPr>
          <w:szCs w:val="18"/>
          <w:lang w:val="pt-BR"/>
        </w:rPr>
      </w:pPr>
    </w:p>
    <w:p w14:paraId="2D03AD8A" w14:textId="77777777" w:rsidR="00065655" w:rsidRDefault="00065655">
      <w:pPr>
        <w:jc w:val="left"/>
        <w:rPr>
          <w:szCs w:val="18"/>
          <w:lang w:val="pt-BR"/>
        </w:rPr>
      </w:pPr>
    </w:p>
    <w:p w14:paraId="0E90A9F7" w14:textId="77777777" w:rsidR="00065655" w:rsidRDefault="00065655">
      <w:pPr>
        <w:jc w:val="left"/>
        <w:rPr>
          <w:szCs w:val="18"/>
          <w:lang w:val="pt-BR"/>
        </w:rPr>
      </w:pPr>
    </w:p>
    <w:p w14:paraId="31153584" w14:textId="77777777" w:rsidR="00065655" w:rsidRDefault="00065655">
      <w:pPr>
        <w:jc w:val="left"/>
        <w:rPr>
          <w:szCs w:val="18"/>
          <w:lang w:val="pt-BR"/>
        </w:rPr>
      </w:pPr>
    </w:p>
    <w:p w14:paraId="069A26A0" w14:textId="77777777" w:rsidR="00065655" w:rsidRDefault="00065655">
      <w:pPr>
        <w:jc w:val="left"/>
        <w:rPr>
          <w:szCs w:val="18"/>
          <w:lang w:val="pt-BR"/>
        </w:rPr>
      </w:pPr>
    </w:p>
    <w:p w14:paraId="309C0092" w14:textId="77777777" w:rsidR="00593FED" w:rsidRDefault="00593FED">
      <w:pPr>
        <w:jc w:val="left"/>
        <w:rPr>
          <w:szCs w:val="18"/>
          <w:lang w:val="pt-BR"/>
        </w:rPr>
      </w:pPr>
    </w:p>
    <w:p w14:paraId="73A7E9A2" w14:textId="77777777" w:rsidR="00593FED" w:rsidRDefault="00593FED">
      <w:pPr>
        <w:jc w:val="left"/>
        <w:rPr>
          <w:szCs w:val="18"/>
          <w:lang w:val="pt-BR"/>
        </w:rPr>
      </w:pPr>
    </w:p>
    <w:p w14:paraId="1BDF33C5" w14:textId="77777777" w:rsidR="00593FED" w:rsidRDefault="00593FED">
      <w:pPr>
        <w:jc w:val="left"/>
        <w:rPr>
          <w:szCs w:val="18"/>
          <w:lang w:val="pt-BR"/>
        </w:rPr>
      </w:pPr>
    </w:p>
    <w:p w14:paraId="753FDD7C" w14:textId="77777777" w:rsidR="00593FED" w:rsidRDefault="00593FED">
      <w:pPr>
        <w:jc w:val="left"/>
        <w:rPr>
          <w:szCs w:val="18"/>
          <w:lang w:val="pt-BR"/>
        </w:rPr>
      </w:pPr>
    </w:p>
    <w:p w14:paraId="3CF57AB1" w14:textId="77777777" w:rsidR="00593FED" w:rsidRDefault="00593FED">
      <w:pPr>
        <w:jc w:val="left"/>
        <w:rPr>
          <w:szCs w:val="18"/>
          <w:lang w:val="pt-BR"/>
        </w:rPr>
      </w:pPr>
    </w:p>
    <w:p w14:paraId="6D131065" w14:textId="77777777" w:rsidR="00593FED" w:rsidRDefault="00593FED">
      <w:pPr>
        <w:jc w:val="left"/>
        <w:rPr>
          <w:szCs w:val="18"/>
          <w:lang w:val="pt-BR"/>
        </w:rPr>
      </w:pPr>
    </w:p>
    <w:p w14:paraId="4826EDC5" w14:textId="77777777" w:rsidR="00593FED" w:rsidRDefault="00593FED">
      <w:pPr>
        <w:jc w:val="left"/>
        <w:rPr>
          <w:szCs w:val="18"/>
          <w:lang w:val="pt-BR"/>
        </w:rPr>
      </w:pPr>
    </w:p>
    <w:p w14:paraId="78A5B0A6" w14:textId="77777777" w:rsidR="00593FED" w:rsidRDefault="00593FED">
      <w:pPr>
        <w:jc w:val="left"/>
        <w:rPr>
          <w:szCs w:val="18"/>
          <w:lang w:val="pt-BR"/>
        </w:rPr>
      </w:pPr>
    </w:p>
    <w:p w14:paraId="75BF2AA9" w14:textId="77777777" w:rsidR="00593FED" w:rsidRDefault="00593FED">
      <w:pPr>
        <w:jc w:val="left"/>
        <w:rPr>
          <w:szCs w:val="18"/>
          <w:lang w:val="pt-BR"/>
        </w:rPr>
      </w:pPr>
    </w:p>
    <w:p w14:paraId="12930AE2" w14:textId="77777777" w:rsidR="00593FED" w:rsidRDefault="00593FED">
      <w:pPr>
        <w:jc w:val="left"/>
        <w:rPr>
          <w:szCs w:val="18"/>
          <w:lang w:val="pt-BR"/>
        </w:rPr>
      </w:pPr>
    </w:p>
    <w:p w14:paraId="7EB622F1" w14:textId="77777777" w:rsidR="00593FED" w:rsidRDefault="00593FED">
      <w:pPr>
        <w:jc w:val="left"/>
        <w:rPr>
          <w:szCs w:val="18"/>
          <w:lang w:val="pt-BR"/>
        </w:rPr>
      </w:pPr>
    </w:p>
    <w:p w14:paraId="18EB52F8" w14:textId="77777777" w:rsidR="00593FED" w:rsidRDefault="00593FED">
      <w:pPr>
        <w:jc w:val="left"/>
        <w:rPr>
          <w:szCs w:val="18"/>
          <w:lang w:val="pt-BR"/>
        </w:rPr>
      </w:pPr>
    </w:p>
    <w:p w14:paraId="5E3E737E" w14:textId="77777777" w:rsidR="00593FED" w:rsidRDefault="00593FED">
      <w:pPr>
        <w:jc w:val="left"/>
        <w:rPr>
          <w:szCs w:val="18"/>
          <w:lang w:val="pt-BR"/>
        </w:rPr>
      </w:pPr>
    </w:p>
    <w:p w14:paraId="153F5179" w14:textId="77777777" w:rsidR="00593FED" w:rsidRDefault="00593FED">
      <w:pPr>
        <w:jc w:val="left"/>
        <w:rPr>
          <w:szCs w:val="18"/>
          <w:lang w:val="pt-BR"/>
        </w:rPr>
      </w:pPr>
    </w:p>
    <w:p w14:paraId="67A2F4C7" w14:textId="77777777" w:rsidR="00593FED" w:rsidRDefault="00593FED">
      <w:pPr>
        <w:jc w:val="left"/>
        <w:rPr>
          <w:szCs w:val="18"/>
          <w:lang w:val="pt-BR"/>
        </w:rPr>
      </w:pPr>
    </w:p>
    <w:p w14:paraId="086C5750" w14:textId="77777777" w:rsidR="00593FED" w:rsidRDefault="00593FED">
      <w:pPr>
        <w:jc w:val="left"/>
        <w:rPr>
          <w:szCs w:val="18"/>
          <w:lang w:val="pt-BR"/>
        </w:rPr>
      </w:pPr>
    </w:p>
    <w:p w14:paraId="1DFDD065" w14:textId="77777777" w:rsidR="00593FED" w:rsidRDefault="00593FED">
      <w:pPr>
        <w:jc w:val="left"/>
        <w:rPr>
          <w:szCs w:val="18"/>
          <w:lang w:val="pt-BR"/>
        </w:rPr>
      </w:pPr>
    </w:p>
    <w:p w14:paraId="383BE9B8" w14:textId="77777777" w:rsidR="00593FED" w:rsidRDefault="00593FED">
      <w:pPr>
        <w:jc w:val="left"/>
        <w:rPr>
          <w:szCs w:val="18"/>
          <w:lang w:val="pt-BR"/>
        </w:rPr>
      </w:pPr>
    </w:p>
    <w:p w14:paraId="3299B07D" w14:textId="77777777" w:rsidR="00593FED" w:rsidRDefault="00593FED">
      <w:pPr>
        <w:jc w:val="left"/>
        <w:rPr>
          <w:szCs w:val="18"/>
          <w:lang w:val="pt-BR"/>
        </w:rPr>
      </w:pPr>
    </w:p>
    <w:p w14:paraId="24ADD7ED" w14:textId="77777777" w:rsidR="00593FED" w:rsidRDefault="00593FED">
      <w:pPr>
        <w:jc w:val="left"/>
        <w:rPr>
          <w:szCs w:val="18"/>
          <w:lang w:val="pt-BR"/>
        </w:rPr>
      </w:pPr>
    </w:p>
    <w:p w14:paraId="364526CF" w14:textId="77777777" w:rsidR="00593FED" w:rsidRDefault="00593FED">
      <w:pPr>
        <w:jc w:val="left"/>
        <w:rPr>
          <w:szCs w:val="18"/>
          <w:lang w:val="pt-BR"/>
        </w:rPr>
      </w:pPr>
    </w:p>
    <w:p w14:paraId="415CE78E" w14:textId="77777777" w:rsidR="00065655" w:rsidRDefault="00065655">
      <w:pPr>
        <w:jc w:val="left"/>
        <w:rPr>
          <w:szCs w:val="18"/>
          <w:lang w:val="pt-BR"/>
        </w:rPr>
      </w:pPr>
    </w:p>
    <w:p w14:paraId="49B19A16" w14:textId="77777777" w:rsidR="00065655" w:rsidRDefault="00065655">
      <w:pPr>
        <w:jc w:val="left"/>
        <w:rPr>
          <w:szCs w:val="18"/>
          <w:lang w:val="pt-BR"/>
        </w:rPr>
      </w:pPr>
    </w:p>
    <w:p w14:paraId="1068B387" w14:textId="77777777" w:rsidR="00065655" w:rsidRDefault="00065655">
      <w:pPr>
        <w:jc w:val="left"/>
        <w:rPr>
          <w:szCs w:val="18"/>
          <w:lang w:val="pt-BR"/>
        </w:rPr>
      </w:pPr>
    </w:p>
    <w:p w14:paraId="0D70E954" w14:textId="1EE348B3" w:rsidR="00065655" w:rsidRPr="008E4535" w:rsidRDefault="00065655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8E4535"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Tomcat :</w:t>
      </w:r>
    </w:p>
    <w:p w14:paraId="7606AAE1" w14:textId="77777777" w:rsidR="00065655" w:rsidRDefault="00065655">
      <w:pPr>
        <w:jc w:val="left"/>
        <w:rPr>
          <w:szCs w:val="18"/>
          <w:lang w:val="pt-BR"/>
        </w:rPr>
      </w:pPr>
    </w:p>
    <w:p w14:paraId="148783D6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C9898F3" wp14:editId="07888140">
            <wp:extent cx="5725160" cy="3220085"/>
            <wp:effectExtent l="0" t="0" r="8890" b="0"/>
            <wp:docPr id="15021840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5A6C" w14:textId="47309FF2" w:rsidR="00EE6C71" w:rsidRDefault="00EE6C7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Instance </w:t>
      </w:r>
      <w:r w:rsidR="00C6462F">
        <w:rPr>
          <w:rFonts w:ascii="Times New Roman" w:hAnsi="Times New Roman" w:cs="Times New Roman"/>
          <w:sz w:val="24"/>
          <w:lang w:val="pt-BR"/>
        </w:rPr>
        <w:t>for Tomcat server is created.</w:t>
      </w:r>
    </w:p>
    <w:p w14:paraId="3354CCF9" w14:textId="77777777" w:rsidR="00C6462F" w:rsidRDefault="00C6462F">
      <w:pPr>
        <w:jc w:val="left"/>
        <w:rPr>
          <w:szCs w:val="18"/>
          <w:lang w:val="pt-BR"/>
        </w:rPr>
      </w:pPr>
    </w:p>
    <w:p w14:paraId="5C487A70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4AC8563" wp14:editId="62D32032">
            <wp:extent cx="5725160" cy="2997835"/>
            <wp:effectExtent l="0" t="0" r="8890" b="0"/>
            <wp:docPr id="10505860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21BC" w14:textId="68DE0463" w:rsidR="00C6462F" w:rsidRDefault="00C6462F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t>Instance is connected in the Terminal</w:t>
      </w:r>
      <w:r w:rsidR="00803B8A">
        <w:rPr>
          <w:szCs w:val="18"/>
          <w:lang w:val="pt-BR"/>
        </w:rPr>
        <w:t>.</w:t>
      </w:r>
    </w:p>
    <w:p w14:paraId="77E44347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2904229" wp14:editId="7FD11FEC">
            <wp:extent cx="5725160" cy="2989580"/>
            <wp:effectExtent l="0" t="0" r="8890" b="1270"/>
            <wp:docPr id="9696586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9533" w14:textId="2BE69218" w:rsidR="00803B8A" w:rsidRDefault="00803B8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</w:t>
      </w:r>
      <w:r w:rsidR="00192B3E">
        <w:rPr>
          <w:rFonts w:ascii="Times New Roman" w:hAnsi="Times New Roman" w:cs="Times New Roman"/>
          <w:sz w:val="24"/>
          <w:lang w:val="pt-BR"/>
        </w:rPr>
        <w:t xml:space="preserve">omcat admin has been logged in </w:t>
      </w:r>
      <w:r w:rsidR="008F1E66">
        <w:rPr>
          <w:rFonts w:ascii="Times New Roman" w:hAnsi="Times New Roman" w:cs="Times New Roman"/>
          <w:sz w:val="24"/>
          <w:lang w:val="pt-BR"/>
        </w:rPr>
        <w:t>manager controls.</w:t>
      </w:r>
    </w:p>
    <w:p w14:paraId="7C11C2B6" w14:textId="77777777" w:rsidR="008F1E66" w:rsidRDefault="008F1E66">
      <w:pPr>
        <w:jc w:val="left"/>
        <w:rPr>
          <w:szCs w:val="18"/>
          <w:lang w:val="pt-BR"/>
        </w:rPr>
      </w:pPr>
    </w:p>
    <w:p w14:paraId="17A3844F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42726B8" wp14:editId="41BCB74F">
            <wp:extent cx="5725160" cy="3220085"/>
            <wp:effectExtent l="0" t="0" r="8890" b="0"/>
            <wp:docPr id="9803156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EC17" w14:textId="42242D8E" w:rsidR="008F1E66" w:rsidRDefault="004507C8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Global credentials has been created for </w:t>
      </w:r>
      <w:r w:rsidR="00243EDD">
        <w:rPr>
          <w:rFonts w:ascii="Times New Roman" w:hAnsi="Times New Roman" w:cs="Times New Roman"/>
          <w:sz w:val="24"/>
          <w:lang w:val="pt-BR"/>
        </w:rPr>
        <w:t>the</w:t>
      </w:r>
      <w:r w:rsidR="002139FA">
        <w:rPr>
          <w:rFonts w:ascii="Times New Roman" w:hAnsi="Times New Roman" w:cs="Times New Roman"/>
          <w:sz w:val="24"/>
          <w:lang w:val="pt-BR"/>
        </w:rPr>
        <w:t xml:space="preserve"> tomcat server.</w:t>
      </w:r>
    </w:p>
    <w:p w14:paraId="5E363024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7DDF2CB" wp14:editId="156E40E8">
            <wp:extent cx="5725160" cy="3220085"/>
            <wp:effectExtent l="0" t="0" r="8890" b="0"/>
            <wp:docPr id="16087912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3D35" w14:textId="2FFA9120" w:rsidR="002139FA" w:rsidRDefault="002139F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 are</w:t>
      </w:r>
      <w:r w:rsidR="0029230B">
        <w:rPr>
          <w:rFonts w:ascii="Times New Roman" w:hAnsi="Times New Roman" w:cs="Times New Roman"/>
          <w:sz w:val="24"/>
          <w:lang w:val="pt-BR"/>
        </w:rPr>
        <w:t xml:space="preserve"> creating .war file for tomcat server.</w:t>
      </w:r>
    </w:p>
    <w:p w14:paraId="671EED47" w14:textId="77777777" w:rsidR="0029230B" w:rsidRDefault="0029230B">
      <w:pPr>
        <w:jc w:val="left"/>
        <w:rPr>
          <w:szCs w:val="18"/>
          <w:lang w:val="pt-BR"/>
        </w:rPr>
      </w:pPr>
    </w:p>
    <w:p w14:paraId="44C2E710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BE37282" wp14:editId="20206277">
            <wp:extent cx="5725160" cy="3220085"/>
            <wp:effectExtent l="0" t="0" r="8890" b="0"/>
            <wp:docPr id="18175283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59B" w14:textId="462DD7E9" w:rsidR="0029230B" w:rsidRDefault="00C51FE0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Tomcat </w:t>
      </w:r>
      <w:r w:rsidR="0059236D">
        <w:rPr>
          <w:rFonts w:ascii="Times New Roman" w:hAnsi="Times New Roman" w:cs="Times New Roman"/>
          <w:sz w:val="24"/>
          <w:lang w:val="pt-BR"/>
        </w:rPr>
        <w:t xml:space="preserve">url has been given in the </w:t>
      </w:r>
      <w:r w:rsidR="00860E57">
        <w:rPr>
          <w:rFonts w:ascii="Times New Roman" w:hAnsi="Times New Roman" w:cs="Times New Roman"/>
          <w:sz w:val="24"/>
          <w:lang w:val="pt-BR"/>
        </w:rPr>
        <w:t>Jenkins.</w:t>
      </w:r>
    </w:p>
    <w:p w14:paraId="423DA7D5" w14:textId="4F502BD4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D1F02FF" wp14:editId="2D43E120">
            <wp:extent cx="5725160" cy="3220085"/>
            <wp:effectExtent l="0" t="0" r="8890" b="0"/>
            <wp:docPr id="20928677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C903" w14:textId="09310966" w:rsidR="00860E57" w:rsidRDefault="00860E57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Test Result is diplayed after building the </w:t>
      </w:r>
      <w:r w:rsidR="00AA0F99">
        <w:rPr>
          <w:rFonts w:ascii="Times New Roman" w:hAnsi="Times New Roman" w:cs="Times New Roman"/>
          <w:sz w:val="24"/>
          <w:lang w:val="pt-BR"/>
        </w:rPr>
        <w:t>job.</w:t>
      </w:r>
    </w:p>
    <w:p w14:paraId="3FB5FA9C" w14:textId="77777777" w:rsidR="00AA0F99" w:rsidRDefault="00AA0F99">
      <w:pPr>
        <w:jc w:val="left"/>
        <w:rPr>
          <w:szCs w:val="18"/>
          <w:lang w:val="pt-BR"/>
        </w:rPr>
      </w:pPr>
    </w:p>
    <w:p w14:paraId="3E3EC4EB" w14:textId="67C10A3F" w:rsidR="00AA0F99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E734D11" wp14:editId="7AF8939D">
            <wp:extent cx="5725160" cy="3220085"/>
            <wp:effectExtent l="0" t="0" r="8890" b="0"/>
            <wp:docPr id="2242964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8F80" w14:textId="1FC11EBB" w:rsidR="00AA0F99" w:rsidRDefault="00AA0F99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displayed here.</w:t>
      </w:r>
    </w:p>
    <w:p w14:paraId="02B0E4A1" w14:textId="77009E20" w:rsidR="00065655" w:rsidRDefault="004D4131">
      <w:pPr>
        <w:jc w:val="left"/>
        <w:rPr>
          <w:szCs w:val="18"/>
          <w:lang w:val="pt-BR"/>
        </w:rPr>
      </w:pPr>
      <w:r w:rsidRPr="004D4131">
        <w:rPr>
          <w:noProof/>
          <w:szCs w:val="18"/>
          <w:lang w:val="pt-BR"/>
        </w:rPr>
        <w:lastRenderedPageBreak/>
        <w:drawing>
          <wp:inline distT="0" distB="0" distL="0" distR="0" wp14:anchorId="6DBF1640" wp14:editId="15556B3B">
            <wp:extent cx="5727700" cy="3220720"/>
            <wp:effectExtent l="0" t="0" r="6350" b="0"/>
            <wp:docPr id="213885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559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7D6A" w14:textId="26B08BBE" w:rsidR="00AA0F99" w:rsidRDefault="00B63A75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Webpage is hosted in the </w:t>
      </w:r>
      <w:r w:rsidR="00C60995">
        <w:rPr>
          <w:rFonts w:ascii="Times New Roman" w:hAnsi="Times New Roman" w:cs="Times New Roman"/>
          <w:sz w:val="24"/>
          <w:lang w:val="pt-BR"/>
        </w:rPr>
        <w:t>Tomcat server.</w:t>
      </w:r>
    </w:p>
    <w:p w14:paraId="2397FB73" w14:textId="77777777" w:rsidR="00065655" w:rsidRDefault="00065655">
      <w:pPr>
        <w:jc w:val="left"/>
        <w:rPr>
          <w:szCs w:val="18"/>
          <w:lang w:val="pt-BR"/>
        </w:rPr>
      </w:pPr>
    </w:p>
    <w:p w14:paraId="54B6F6E5" w14:textId="77777777" w:rsidR="00065655" w:rsidRDefault="00065655">
      <w:pPr>
        <w:jc w:val="left"/>
        <w:rPr>
          <w:szCs w:val="18"/>
          <w:lang w:val="pt-BR"/>
        </w:rPr>
      </w:pPr>
    </w:p>
    <w:p w14:paraId="0009AEF7" w14:textId="77777777" w:rsidR="00593FED" w:rsidRDefault="00593FED">
      <w:pPr>
        <w:jc w:val="left"/>
        <w:rPr>
          <w:szCs w:val="18"/>
          <w:lang w:val="pt-BR"/>
        </w:rPr>
      </w:pPr>
    </w:p>
    <w:p w14:paraId="5B89257F" w14:textId="77777777" w:rsidR="00593FED" w:rsidRDefault="00593FED">
      <w:pPr>
        <w:jc w:val="left"/>
        <w:rPr>
          <w:szCs w:val="18"/>
          <w:lang w:val="pt-BR"/>
        </w:rPr>
      </w:pPr>
    </w:p>
    <w:p w14:paraId="6CDBF70A" w14:textId="77777777" w:rsidR="00593FED" w:rsidRDefault="00593FED">
      <w:pPr>
        <w:jc w:val="left"/>
        <w:rPr>
          <w:szCs w:val="18"/>
          <w:lang w:val="pt-BR"/>
        </w:rPr>
      </w:pPr>
    </w:p>
    <w:p w14:paraId="3C38A2A0" w14:textId="77777777" w:rsidR="00593FED" w:rsidRDefault="00593FED">
      <w:pPr>
        <w:jc w:val="left"/>
        <w:rPr>
          <w:szCs w:val="18"/>
          <w:lang w:val="pt-BR"/>
        </w:rPr>
      </w:pPr>
    </w:p>
    <w:p w14:paraId="661DC114" w14:textId="77777777" w:rsidR="00593FED" w:rsidRDefault="00593FED">
      <w:pPr>
        <w:jc w:val="left"/>
        <w:rPr>
          <w:szCs w:val="18"/>
          <w:lang w:val="pt-BR"/>
        </w:rPr>
      </w:pPr>
    </w:p>
    <w:p w14:paraId="7331DE4E" w14:textId="77777777" w:rsidR="00593FED" w:rsidRDefault="00593FED">
      <w:pPr>
        <w:jc w:val="left"/>
        <w:rPr>
          <w:szCs w:val="18"/>
          <w:lang w:val="pt-BR"/>
        </w:rPr>
      </w:pPr>
    </w:p>
    <w:p w14:paraId="034C5231" w14:textId="77777777" w:rsidR="00593FED" w:rsidRDefault="00593FED">
      <w:pPr>
        <w:jc w:val="left"/>
        <w:rPr>
          <w:szCs w:val="18"/>
          <w:lang w:val="pt-BR"/>
        </w:rPr>
      </w:pPr>
    </w:p>
    <w:p w14:paraId="06081289" w14:textId="77777777" w:rsidR="00593FED" w:rsidRDefault="00593FED">
      <w:pPr>
        <w:jc w:val="left"/>
        <w:rPr>
          <w:szCs w:val="18"/>
          <w:lang w:val="pt-BR"/>
        </w:rPr>
      </w:pPr>
    </w:p>
    <w:p w14:paraId="03F55A4A" w14:textId="77777777" w:rsidR="00593FED" w:rsidRDefault="00593FED">
      <w:pPr>
        <w:jc w:val="left"/>
        <w:rPr>
          <w:szCs w:val="18"/>
          <w:lang w:val="pt-BR"/>
        </w:rPr>
      </w:pPr>
    </w:p>
    <w:p w14:paraId="5D63C307" w14:textId="77777777" w:rsidR="00593FED" w:rsidRDefault="00593FED">
      <w:pPr>
        <w:jc w:val="left"/>
        <w:rPr>
          <w:szCs w:val="18"/>
          <w:lang w:val="pt-BR"/>
        </w:rPr>
      </w:pPr>
    </w:p>
    <w:p w14:paraId="77B69D56" w14:textId="77777777" w:rsidR="00593FED" w:rsidRDefault="00593FED">
      <w:pPr>
        <w:jc w:val="left"/>
        <w:rPr>
          <w:szCs w:val="18"/>
          <w:lang w:val="pt-BR"/>
        </w:rPr>
      </w:pPr>
    </w:p>
    <w:p w14:paraId="3FEBD2DE" w14:textId="77777777" w:rsidR="00593FED" w:rsidRDefault="00593FED">
      <w:pPr>
        <w:jc w:val="left"/>
        <w:rPr>
          <w:szCs w:val="18"/>
          <w:lang w:val="pt-BR"/>
        </w:rPr>
      </w:pPr>
    </w:p>
    <w:p w14:paraId="496CCD44" w14:textId="77777777" w:rsidR="00593FED" w:rsidRDefault="00593FED">
      <w:pPr>
        <w:jc w:val="left"/>
        <w:rPr>
          <w:szCs w:val="18"/>
          <w:lang w:val="pt-BR"/>
        </w:rPr>
      </w:pPr>
    </w:p>
    <w:p w14:paraId="4B325820" w14:textId="77777777" w:rsidR="00593FED" w:rsidRDefault="00593FED">
      <w:pPr>
        <w:jc w:val="left"/>
        <w:rPr>
          <w:szCs w:val="18"/>
          <w:lang w:val="pt-BR"/>
        </w:rPr>
      </w:pPr>
    </w:p>
    <w:p w14:paraId="6B5F7D17" w14:textId="77777777" w:rsidR="00593FED" w:rsidRDefault="00593FED">
      <w:pPr>
        <w:jc w:val="left"/>
        <w:rPr>
          <w:szCs w:val="18"/>
          <w:lang w:val="pt-BR"/>
        </w:rPr>
      </w:pPr>
    </w:p>
    <w:p w14:paraId="70F95250" w14:textId="77777777" w:rsidR="00593FED" w:rsidRDefault="00593FED">
      <w:pPr>
        <w:jc w:val="left"/>
        <w:rPr>
          <w:szCs w:val="18"/>
          <w:lang w:val="pt-BR"/>
        </w:rPr>
      </w:pPr>
    </w:p>
    <w:p w14:paraId="1D09E1C2" w14:textId="77777777" w:rsidR="00593FED" w:rsidRDefault="00593FED">
      <w:pPr>
        <w:jc w:val="left"/>
        <w:rPr>
          <w:szCs w:val="18"/>
          <w:lang w:val="pt-BR"/>
        </w:rPr>
      </w:pPr>
    </w:p>
    <w:p w14:paraId="26CA962A" w14:textId="77777777" w:rsidR="00593FED" w:rsidRDefault="00593FED">
      <w:pPr>
        <w:jc w:val="left"/>
        <w:rPr>
          <w:szCs w:val="18"/>
          <w:lang w:val="pt-BR"/>
        </w:rPr>
      </w:pPr>
    </w:p>
    <w:p w14:paraId="3448D62F" w14:textId="77777777" w:rsidR="00593FED" w:rsidRDefault="00593FED">
      <w:pPr>
        <w:jc w:val="left"/>
        <w:rPr>
          <w:szCs w:val="18"/>
          <w:lang w:val="pt-BR"/>
        </w:rPr>
      </w:pPr>
    </w:p>
    <w:p w14:paraId="5FDD7A4B" w14:textId="77777777" w:rsidR="00593FED" w:rsidRDefault="00593FED">
      <w:pPr>
        <w:jc w:val="left"/>
        <w:rPr>
          <w:szCs w:val="18"/>
          <w:lang w:val="pt-BR"/>
        </w:rPr>
      </w:pPr>
    </w:p>
    <w:p w14:paraId="57927BBC" w14:textId="77777777" w:rsidR="00593FED" w:rsidRDefault="00593FED">
      <w:pPr>
        <w:jc w:val="left"/>
        <w:rPr>
          <w:szCs w:val="18"/>
          <w:lang w:val="pt-BR"/>
        </w:rPr>
      </w:pPr>
    </w:p>
    <w:p w14:paraId="3F71C610" w14:textId="77777777" w:rsidR="00593FED" w:rsidRDefault="00593FED">
      <w:pPr>
        <w:jc w:val="left"/>
        <w:rPr>
          <w:szCs w:val="18"/>
          <w:lang w:val="pt-BR"/>
        </w:rPr>
      </w:pPr>
    </w:p>
    <w:p w14:paraId="3C8F1136" w14:textId="77777777" w:rsidR="00593FED" w:rsidRDefault="00593FED">
      <w:pPr>
        <w:jc w:val="left"/>
        <w:rPr>
          <w:szCs w:val="18"/>
          <w:lang w:val="pt-BR"/>
        </w:rPr>
      </w:pPr>
    </w:p>
    <w:p w14:paraId="67B1E810" w14:textId="77777777" w:rsidR="00593FED" w:rsidRDefault="00593FED">
      <w:pPr>
        <w:jc w:val="left"/>
        <w:rPr>
          <w:szCs w:val="18"/>
          <w:lang w:val="pt-BR"/>
        </w:rPr>
      </w:pPr>
    </w:p>
    <w:p w14:paraId="111D1F85" w14:textId="77777777" w:rsidR="00593FED" w:rsidRDefault="00593FED">
      <w:pPr>
        <w:jc w:val="left"/>
        <w:rPr>
          <w:szCs w:val="18"/>
          <w:lang w:val="pt-BR"/>
        </w:rPr>
      </w:pPr>
    </w:p>
    <w:p w14:paraId="60022207" w14:textId="77777777" w:rsidR="00593FED" w:rsidRDefault="00593FED">
      <w:pPr>
        <w:jc w:val="left"/>
        <w:rPr>
          <w:szCs w:val="18"/>
          <w:lang w:val="pt-BR"/>
        </w:rPr>
      </w:pPr>
    </w:p>
    <w:p w14:paraId="534093B1" w14:textId="77777777" w:rsidR="00593FED" w:rsidRDefault="00593FED">
      <w:pPr>
        <w:jc w:val="left"/>
        <w:rPr>
          <w:szCs w:val="18"/>
          <w:lang w:val="pt-BR"/>
        </w:rPr>
      </w:pPr>
    </w:p>
    <w:p w14:paraId="0BEDF2CF" w14:textId="77777777" w:rsidR="00593FED" w:rsidRDefault="00593FED">
      <w:pPr>
        <w:jc w:val="left"/>
        <w:rPr>
          <w:szCs w:val="18"/>
          <w:lang w:val="pt-BR"/>
        </w:rPr>
      </w:pPr>
    </w:p>
    <w:p w14:paraId="0ECFD8C8" w14:textId="77777777" w:rsidR="00593FED" w:rsidRDefault="00593FED">
      <w:pPr>
        <w:jc w:val="left"/>
        <w:rPr>
          <w:szCs w:val="18"/>
          <w:lang w:val="pt-BR"/>
        </w:rPr>
      </w:pPr>
    </w:p>
    <w:p w14:paraId="3B1B155A" w14:textId="77777777" w:rsidR="00593FED" w:rsidRDefault="00593FED">
      <w:pPr>
        <w:jc w:val="left"/>
        <w:rPr>
          <w:szCs w:val="18"/>
          <w:lang w:val="pt-BR"/>
        </w:rPr>
      </w:pPr>
    </w:p>
    <w:p w14:paraId="7E1E5B4D" w14:textId="77777777" w:rsidR="00065655" w:rsidRPr="008E4535" w:rsidRDefault="00065655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8E4535"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Docker :</w:t>
      </w:r>
    </w:p>
    <w:p w14:paraId="696A5D18" w14:textId="77777777" w:rsidR="00065655" w:rsidRDefault="00065655">
      <w:pPr>
        <w:jc w:val="left"/>
        <w:rPr>
          <w:szCs w:val="18"/>
          <w:lang w:val="pt-BR"/>
        </w:rPr>
      </w:pPr>
    </w:p>
    <w:p w14:paraId="10B3250E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2DF0E3F" wp14:editId="3DC34A91">
            <wp:extent cx="5725160" cy="3220085"/>
            <wp:effectExtent l="0" t="0" r="8890" b="0"/>
            <wp:docPr id="19368969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A720" w14:textId="6BCCC5EE" w:rsidR="00C60995" w:rsidRDefault="00ED6905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Docker is created.</w:t>
      </w:r>
    </w:p>
    <w:p w14:paraId="5199D8F7" w14:textId="77777777" w:rsidR="004C169F" w:rsidRDefault="004C169F">
      <w:pPr>
        <w:jc w:val="left"/>
        <w:rPr>
          <w:szCs w:val="18"/>
          <w:lang w:val="pt-BR"/>
        </w:rPr>
      </w:pPr>
    </w:p>
    <w:p w14:paraId="3CAD56D0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C54BF12" wp14:editId="0C0CD1A3">
            <wp:extent cx="5725160" cy="3220085"/>
            <wp:effectExtent l="0" t="0" r="8890" b="0"/>
            <wp:docPr id="10686394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E6B" w14:textId="6235D3CE" w:rsidR="00ED6905" w:rsidRDefault="00ED6905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</w:t>
      </w:r>
      <w:r w:rsidR="00915F81">
        <w:rPr>
          <w:rFonts w:ascii="Times New Roman" w:hAnsi="Times New Roman" w:cs="Times New Roman"/>
          <w:sz w:val="24"/>
          <w:lang w:val="pt-BR"/>
        </w:rPr>
        <w:t>nce is connected in the Terminal.</w:t>
      </w:r>
    </w:p>
    <w:p w14:paraId="40929CCB" w14:textId="77777777" w:rsidR="00915F81" w:rsidRDefault="00915F81">
      <w:pPr>
        <w:jc w:val="left"/>
        <w:rPr>
          <w:szCs w:val="18"/>
          <w:lang w:val="pt-BR"/>
        </w:rPr>
      </w:pPr>
    </w:p>
    <w:p w14:paraId="0F0B35D9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097DA3E" wp14:editId="4A059C91">
            <wp:extent cx="5725160" cy="3220085"/>
            <wp:effectExtent l="0" t="0" r="8890" b="0"/>
            <wp:docPr id="12518537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3B91" w14:textId="1BE869BC" w:rsidR="00915F81" w:rsidRDefault="00915F8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</w:t>
      </w:r>
      <w:r w:rsidR="008249B8">
        <w:rPr>
          <w:rFonts w:ascii="Times New Roman" w:hAnsi="Times New Roman" w:cs="Times New Roman"/>
          <w:sz w:val="24"/>
          <w:lang w:val="pt-BR"/>
        </w:rPr>
        <w:t xml:space="preserve">h-key is </w:t>
      </w:r>
      <w:r w:rsidR="005375D0">
        <w:rPr>
          <w:rFonts w:ascii="Times New Roman" w:hAnsi="Times New Roman" w:cs="Times New Roman"/>
          <w:sz w:val="24"/>
          <w:lang w:val="pt-BR"/>
        </w:rPr>
        <w:t>generated</w:t>
      </w:r>
      <w:r w:rsidR="003B24F3">
        <w:rPr>
          <w:rFonts w:ascii="Times New Roman" w:hAnsi="Times New Roman" w:cs="Times New Roman"/>
          <w:sz w:val="24"/>
          <w:lang w:val="pt-BR"/>
        </w:rPr>
        <w:t xml:space="preserve"> for connection.</w:t>
      </w:r>
    </w:p>
    <w:p w14:paraId="304B0AF2" w14:textId="77777777" w:rsidR="004C169F" w:rsidRDefault="004C169F">
      <w:pPr>
        <w:jc w:val="left"/>
        <w:rPr>
          <w:szCs w:val="18"/>
          <w:lang w:val="pt-BR"/>
        </w:rPr>
      </w:pPr>
    </w:p>
    <w:p w14:paraId="41ABAF3D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1C3DCA4" wp14:editId="1EA0709C">
            <wp:extent cx="5725160" cy="3220085"/>
            <wp:effectExtent l="0" t="0" r="8890" b="0"/>
            <wp:docPr id="21387657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034F" w14:textId="22A23330" w:rsidR="00832B31" w:rsidRDefault="00832B3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here.</w:t>
      </w:r>
    </w:p>
    <w:p w14:paraId="64C3F059" w14:textId="77777777" w:rsidR="00832B31" w:rsidRDefault="00832B31">
      <w:pPr>
        <w:jc w:val="left"/>
        <w:rPr>
          <w:szCs w:val="18"/>
          <w:lang w:val="pt-BR"/>
        </w:rPr>
      </w:pPr>
    </w:p>
    <w:p w14:paraId="696F2F6B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033CB55" wp14:editId="1DF6D9BF">
            <wp:extent cx="5725160" cy="3220085"/>
            <wp:effectExtent l="0" t="0" r="8890" b="0"/>
            <wp:docPr id="14698116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2258" w14:textId="5A8A5B5A" w:rsidR="00832B31" w:rsidRDefault="00E24204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has been restarted after giving the permisions.</w:t>
      </w:r>
    </w:p>
    <w:p w14:paraId="75A3CB32" w14:textId="519E368D" w:rsidR="00065655" w:rsidRDefault="00065655">
      <w:pPr>
        <w:jc w:val="left"/>
        <w:rPr>
          <w:szCs w:val="18"/>
          <w:lang w:val="pt-BR"/>
        </w:rPr>
      </w:pPr>
    </w:p>
    <w:p w14:paraId="5039B9EA" w14:textId="77777777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78F804D" wp14:editId="5B3F1433">
            <wp:extent cx="5725160" cy="3220085"/>
            <wp:effectExtent l="0" t="0" r="8890" b="0"/>
            <wp:docPr id="19914667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60D" w14:textId="32CEB079" w:rsidR="001C7AA2" w:rsidRDefault="001C7AA2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</w:t>
      </w:r>
      <w:r w:rsidR="00AE19C0">
        <w:rPr>
          <w:rFonts w:ascii="Times New Roman" w:hAnsi="Times New Roman" w:cs="Times New Roman"/>
          <w:sz w:val="24"/>
          <w:lang w:val="pt-BR"/>
        </w:rPr>
        <w:t xml:space="preserve">enkins has been connected with the </w:t>
      </w:r>
      <w:r w:rsidR="006E7016">
        <w:rPr>
          <w:rFonts w:ascii="Times New Roman" w:hAnsi="Times New Roman" w:cs="Times New Roman"/>
          <w:sz w:val="24"/>
          <w:lang w:val="pt-BR"/>
        </w:rPr>
        <w:t>SSH Server</w:t>
      </w:r>
      <w:r w:rsidR="004A4B9C">
        <w:rPr>
          <w:rFonts w:ascii="Times New Roman" w:hAnsi="Times New Roman" w:cs="Times New Roman"/>
          <w:sz w:val="24"/>
          <w:lang w:val="pt-BR"/>
        </w:rPr>
        <w:t xml:space="preserve"> in Jenkins.</w:t>
      </w:r>
    </w:p>
    <w:p w14:paraId="0B8C7C9C" w14:textId="77777777" w:rsidR="006E7016" w:rsidRDefault="006E7016">
      <w:pPr>
        <w:jc w:val="left"/>
        <w:rPr>
          <w:szCs w:val="18"/>
          <w:lang w:val="pt-BR"/>
        </w:rPr>
      </w:pPr>
    </w:p>
    <w:p w14:paraId="2DBD1820" w14:textId="0B23A580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644D645" wp14:editId="78F49D2F">
            <wp:extent cx="5725160" cy="3220085"/>
            <wp:effectExtent l="0" t="0" r="8890" b="0"/>
            <wp:docPr id="15301359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382C" w14:textId="23661F9E" w:rsidR="006E7016" w:rsidRDefault="006E7016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Docker has been connected with </w:t>
      </w:r>
      <w:r w:rsidR="004A4B9C">
        <w:rPr>
          <w:rFonts w:ascii="Times New Roman" w:hAnsi="Times New Roman" w:cs="Times New Roman"/>
          <w:sz w:val="24"/>
          <w:lang w:val="pt-BR"/>
        </w:rPr>
        <w:t>SSH Server in Jenkins.</w:t>
      </w:r>
    </w:p>
    <w:p w14:paraId="0B0CBE46" w14:textId="77777777" w:rsidR="004C169F" w:rsidRDefault="004C169F">
      <w:pPr>
        <w:jc w:val="left"/>
        <w:rPr>
          <w:szCs w:val="18"/>
          <w:lang w:val="pt-BR"/>
        </w:rPr>
      </w:pPr>
    </w:p>
    <w:p w14:paraId="5CC6A94F" w14:textId="0C50FAAE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BA6E4FE" wp14:editId="545C6DFE">
            <wp:extent cx="5725160" cy="3220085"/>
            <wp:effectExtent l="0" t="0" r="8890" b="0"/>
            <wp:docPr id="83173280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FED8" w14:textId="7DDF768B" w:rsidR="004A4B9C" w:rsidRDefault="00E6693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.war file is created for tomcat.</w:t>
      </w:r>
    </w:p>
    <w:p w14:paraId="56068D07" w14:textId="77777777" w:rsidR="00E66931" w:rsidRDefault="00E66931">
      <w:pPr>
        <w:jc w:val="left"/>
        <w:rPr>
          <w:szCs w:val="18"/>
          <w:lang w:val="pt-BR"/>
        </w:rPr>
      </w:pPr>
    </w:p>
    <w:p w14:paraId="356DF699" w14:textId="6D482C42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1864F86" wp14:editId="2D348EF1">
            <wp:extent cx="5725160" cy="3220085"/>
            <wp:effectExtent l="0" t="0" r="8890" b="0"/>
            <wp:docPr id="7069318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4F48" w14:textId="2B5E9CE5" w:rsidR="00E66931" w:rsidRDefault="00E66931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In project </w:t>
      </w:r>
      <w:r w:rsidR="00165F00">
        <w:rPr>
          <w:rFonts w:ascii="Times New Roman" w:hAnsi="Times New Roman" w:cs="Times New Roman"/>
          <w:sz w:val="24"/>
          <w:lang w:val="pt-BR"/>
        </w:rPr>
        <w:t>configuration we are connecting Jenkins with docker by providing docker IP.</w:t>
      </w:r>
    </w:p>
    <w:p w14:paraId="3DC65424" w14:textId="77777777" w:rsidR="004C169F" w:rsidRDefault="004C169F">
      <w:pPr>
        <w:jc w:val="left"/>
        <w:rPr>
          <w:szCs w:val="18"/>
          <w:lang w:val="pt-BR"/>
        </w:rPr>
      </w:pPr>
    </w:p>
    <w:p w14:paraId="02DF144F" w14:textId="7AC4C2C9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5D1499E" wp14:editId="2C68027F">
            <wp:extent cx="5725160" cy="3212465"/>
            <wp:effectExtent l="0" t="0" r="8890" b="6985"/>
            <wp:docPr id="180828369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3648" w14:textId="48A0FA25" w:rsidR="00165F00" w:rsidRDefault="00165F00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</w:t>
      </w:r>
      <w:r w:rsidR="00DD6DCD">
        <w:rPr>
          <w:rFonts w:ascii="Times New Roman" w:hAnsi="Times New Roman" w:cs="Times New Roman"/>
          <w:sz w:val="24"/>
          <w:lang w:val="pt-BR"/>
        </w:rPr>
        <w:t xml:space="preserve">ere the commands has been given for </w:t>
      </w:r>
      <w:r w:rsidR="002850BF">
        <w:rPr>
          <w:rFonts w:ascii="Times New Roman" w:hAnsi="Times New Roman" w:cs="Times New Roman"/>
          <w:sz w:val="24"/>
          <w:lang w:val="pt-BR"/>
        </w:rPr>
        <w:t>creating the image inside the docker.</w:t>
      </w:r>
    </w:p>
    <w:p w14:paraId="0E3B03A5" w14:textId="77777777" w:rsidR="002850BF" w:rsidRDefault="002850BF">
      <w:pPr>
        <w:jc w:val="left"/>
        <w:rPr>
          <w:szCs w:val="18"/>
          <w:lang w:val="pt-BR"/>
        </w:rPr>
      </w:pPr>
    </w:p>
    <w:p w14:paraId="0B4D6381" w14:textId="77777777" w:rsidR="002850BF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9910651" wp14:editId="1458C41B">
            <wp:extent cx="5725160" cy="3220085"/>
            <wp:effectExtent l="0" t="0" r="8890" b="0"/>
            <wp:docPr id="46567159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ED27" w14:textId="0BDD985D" w:rsidR="002850BF" w:rsidRDefault="002850BF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project has been buil</w:t>
      </w:r>
      <w:r w:rsidR="00926770">
        <w:rPr>
          <w:rFonts w:ascii="Times New Roman" w:hAnsi="Times New Roman" w:cs="Times New Roman"/>
          <w:sz w:val="24"/>
          <w:lang w:val="pt-BR"/>
        </w:rPr>
        <w:t>t and the Test Result is displayed.</w:t>
      </w:r>
    </w:p>
    <w:p w14:paraId="3C3CB704" w14:textId="77777777" w:rsidR="004C169F" w:rsidRDefault="004C169F">
      <w:pPr>
        <w:jc w:val="left"/>
        <w:rPr>
          <w:szCs w:val="18"/>
          <w:lang w:val="pt-BR"/>
        </w:rPr>
      </w:pPr>
    </w:p>
    <w:p w14:paraId="4571D87E" w14:textId="1A27FE24" w:rsidR="00065655" w:rsidRDefault="00065655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5DDA80E" wp14:editId="17E3AC61">
            <wp:extent cx="5725160" cy="3220085"/>
            <wp:effectExtent l="0" t="0" r="8890" b="0"/>
            <wp:docPr id="4585930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3843" w14:textId="6675691E" w:rsidR="00926770" w:rsidRDefault="00926770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Here the image has been created </w:t>
      </w:r>
      <w:r w:rsidR="00D859CA">
        <w:rPr>
          <w:rFonts w:ascii="Times New Roman" w:hAnsi="Times New Roman" w:cs="Times New Roman"/>
          <w:sz w:val="24"/>
          <w:lang w:val="pt-BR"/>
        </w:rPr>
        <w:t>in the docker.</w:t>
      </w:r>
    </w:p>
    <w:p w14:paraId="0E9F1724" w14:textId="77777777" w:rsidR="00065655" w:rsidRDefault="00065655">
      <w:pPr>
        <w:jc w:val="left"/>
        <w:rPr>
          <w:szCs w:val="18"/>
          <w:lang w:val="pt-BR"/>
        </w:rPr>
      </w:pPr>
    </w:p>
    <w:p w14:paraId="128F5A03" w14:textId="77777777" w:rsidR="004D4131" w:rsidRDefault="004D4131">
      <w:pPr>
        <w:jc w:val="left"/>
        <w:rPr>
          <w:szCs w:val="18"/>
          <w:lang w:val="pt-BR"/>
        </w:rPr>
      </w:pPr>
    </w:p>
    <w:p w14:paraId="14C55114" w14:textId="77777777" w:rsidR="004C169F" w:rsidRDefault="004C169F">
      <w:pPr>
        <w:jc w:val="left"/>
        <w:rPr>
          <w:szCs w:val="18"/>
          <w:lang w:val="pt-BR"/>
        </w:rPr>
      </w:pPr>
    </w:p>
    <w:p w14:paraId="2F811660" w14:textId="77777777" w:rsidR="004C169F" w:rsidRDefault="004C169F">
      <w:pPr>
        <w:jc w:val="left"/>
        <w:rPr>
          <w:szCs w:val="18"/>
          <w:lang w:val="pt-BR"/>
        </w:rPr>
      </w:pPr>
    </w:p>
    <w:p w14:paraId="7EC77B9A" w14:textId="77777777" w:rsidR="004C169F" w:rsidRDefault="004C169F">
      <w:pPr>
        <w:jc w:val="left"/>
        <w:rPr>
          <w:szCs w:val="18"/>
          <w:lang w:val="pt-BR"/>
        </w:rPr>
      </w:pPr>
    </w:p>
    <w:p w14:paraId="680D151E" w14:textId="77777777" w:rsidR="004C169F" w:rsidRDefault="004C169F">
      <w:pPr>
        <w:jc w:val="left"/>
        <w:rPr>
          <w:szCs w:val="18"/>
          <w:lang w:val="pt-BR"/>
        </w:rPr>
      </w:pPr>
    </w:p>
    <w:p w14:paraId="0D154DC1" w14:textId="77777777" w:rsidR="004C169F" w:rsidRDefault="004C169F">
      <w:pPr>
        <w:jc w:val="left"/>
        <w:rPr>
          <w:szCs w:val="18"/>
          <w:lang w:val="pt-BR"/>
        </w:rPr>
      </w:pPr>
    </w:p>
    <w:p w14:paraId="183558A0" w14:textId="77777777" w:rsidR="004C169F" w:rsidRDefault="004C169F">
      <w:pPr>
        <w:jc w:val="left"/>
        <w:rPr>
          <w:szCs w:val="18"/>
          <w:lang w:val="pt-BR"/>
        </w:rPr>
      </w:pPr>
    </w:p>
    <w:p w14:paraId="79010872" w14:textId="77777777" w:rsidR="004C169F" w:rsidRDefault="004C169F">
      <w:pPr>
        <w:jc w:val="left"/>
        <w:rPr>
          <w:szCs w:val="18"/>
          <w:lang w:val="pt-BR"/>
        </w:rPr>
      </w:pPr>
    </w:p>
    <w:p w14:paraId="3E2028F6" w14:textId="77777777" w:rsidR="004D4131" w:rsidRDefault="004D4131">
      <w:pPr>
        <w:jc w:val="left"/>
        <w:rPr>
          <w:szCs w:val="18"/>
          <w:lang w:val="pt-BR"/>
        </w:rPr>
      </w:pPr>
    </w:p>
    <w:p w14:paraId="726A2EE0" w14:textId="1776A838" w:rsidR="004D4131" w:rsidRPr="008E4535" w:rsidRDefault="00065655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8E4535"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 xml:space="preserve">Kubernetes </w:t>
      </w:r>
      <w:r w:rsidR="004D4131" w:rsidRPr="008E4535">
        <w:rPr>
          <w:rFonts w:ascii="Times New Roman" w:hAnsi="Times New Roman" w:cs="Times New Roman"/>
          <w:color w:val="auto"/>
          <w:sz w:val="28"/>
          <w:szCs w:val="28"/>
          <w:lang w:val="pt-BR"/>
        </w:rPr>
        <w:t>EKS :</w:t>
      </w:r>
    </w:p>
    <w:p w14:paraId="39C8096B" w14:textId="77777777" w:rsidR="004D4131" w:rsidRDefault="004D4131">
      <w:pPr>
        <w:jc w:val="left"/>
        <w:rPr>
          <w:szCs w:val="18"/>
          <w:lang w:val="pt-BR"/>
        </w:rPr>
      </w:pPr>
    </w:p>
    <w:p w14:paraId="01454A09" w14:textId="676EB9D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E2209A5" wp14:editId="5D419FEE">
            <wp:extent cx="5725160" cy="3220085"/>
            <wp:effectExtent l="0" t="0" r="8890" b="0"/>
            <wp:docPr id="195293617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67EB" w14:textId="622E3CA9" w:rsidR="00D859CA" w:rsidRDefault="006D788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Kubernetes is created.</w:t>
      </w:r>
    </w:p>
    <w:p w14:paraId="26D3A026" w14:textId="77777777" w:rsidR="004C169F" w:rsidRDefault="004C169F">
      <w:pPr>
        <w:jc w:val="left"/>
        <w:rPr>
          <w:szCs w:val="18"/>
          <w:lang w:val="pt-BR"/>
        </w:rPr>
      </w:pPr>
    </w:p>
    <w:p w14:paraId="27133E28" w14:textId="6F5DF8DD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51C1C5D" wp14:editId="35AA31B4">
            <wp:extent cx="5725160" cy="3220085"/>
            <wp:effectExtent l="0" t="0" r="8890" b="0"/>
            <wp:docPr id="112899889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7D8B" w14:textId="03EBB8B8" w:rsidR="006D788A" w:rsidRDefault="00E60F00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connected in the Terminal.</w:t>
      </w:r>
    </w:p>
    <w:p w14:paraId="70CDC02A" w14:textId="77777777" w:rsidR="004D4131" w:rsidRDefault="004D4131">
      <w:pPr>
        <w:jc w:val="left"/>
        <w:rPr>
          <w:szCs w:val="18"/>
          <w:lang w:val="pt-BR"/>
        </w:rPr>
      </w:pPr>
    </w:p>
    <w:p w14:paraId="2A9BFD86" w14:textId="42B8D0DD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8AFC5AD" wp14:editId="76B5C096">
            <wp:extent cx="5725160" cy="3220085"/>
            <wp:effectExtent l="0" t="0" r="8890" b="0"/>
            <wp:docPr id="16188265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006D" w14:textId="3601598F" w:rsidR="00E60F00" w:rsidRDefault="00E60F00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Ssh key is generated </w:t>
      </w:r>
      <w:r w:rsidR="00E91EFF">
        <w:rPr>
          <w:rFonts w:ascii="Times New Roman" w:hAnsi="Times New Roman" w:cs="Times New Roman"/>
          <w:sz w:val="24"/>
          <w:lang w:val="pt-BR"/>
        </w:rPr>
        <w:t>aand connected with the docker instance.</w:t>
      </w:r>
    </w:p>
    <w:p w14:paraId="46577DF5" w14:textId="77777777" w:rsidR="004C169F" w:rsidRDefault="004C169F">
      <w:pPr>
        <w:jc w:val="left"/>
        <w:rPr>
          <w:szCs w:val="18"/>
          <w:lang w:val="pt-BR"/>
        </w:rPr>
      </w:pPr>
    </w:p>
    <w:p w14:paraId="1C9E69F5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AA0BF3D" wp14:editId="16037B5E">
            <wp:extent cx="5725160" cy="3220085"/>
            <wp:effectExtent l="0" t="0" r="8890" b="0"/>
            <wp:docPr id="84990875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9FC4" w14:textId="48265F21" w:rsidR="00E91EFF" w:rsidRDefault="00646E67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is restarted after giving the permissions.</w:t>
      </w:r>
    </w:p>
    <w:p w14:paraId="6D8229C9" w14:textId="77777777" w:rsidR="00646E67" w:rsidRDefault="00646E67">
      <w:pPr>
        <w:jc w:val="left"/>
        <w:rPr>
          <w:szCs w:val="18"/>
          <w:lang w:val="pt-BR"/>
        </w:rPr>
      </w:pPr>
    </w:p>
    <w:p w14:paraId="6854987F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1C26A7E" wp14:editId="4693251C">
            <wp:extent cx="5725160" cy="3212465"/>
            <wp:effectExtent l="0" t="0" r="8890" b="6985"/>
            <wp:docPr id="51331529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F33" w14:textId="7F978765" w:rsidR="00646E67" w:rsidRDefault="00646E67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 through access key and secret key generated in the Aws console.</w:t>
      </w:r>
    </w:p>
    <w:p w14:paraId="6A6F1D52" w14:textId="77777777" w:rsidR="004C169F" w:rsidRDefault="004C169F">
      <w:pPr>
        <w:jc w:val="left"/>
        <w:rPr>
          <w:szCs w:val="18"/>
          <w:lang w:val="pt-BR"/>
        </w:rPr>
      </w:pPr>
    </w:p>
    <w:p w14:paraId="4CDEDB2A" w14:textId="6F70FF81" w:rsidR="004D4131" w:rsidRDefault="004D4131">
      <w:pPr>
        <w:jc w:val="left"/>
        <w:rPr>
          <w:szCs w:val="18"/>
          <w:lang w:val="pt-BR"/>
        </w:rPr>
      </w:pPr>
      <w:r>
        <w:rPr>
          <w:noProof/>
        </w:rPr>
        <w:drawing>
          <wp:inline distT="0" distB="0" distL="0" distR="0" wp14:anchorId="5D06E688" wp14:editId="492B6F37">
            <wp:extent cx="5727700" cy="3220085"/>
            <wp:effectExtent l="0" t="0" r="6350" b="0"/>
            <wp:docPr id="164988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803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EFE8" w14:textId="3D513FA3" w:rsidR="00646E67" w:rsidRDefault="001D21DA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Cluster is ge</w:t>
      </w:r>
      <w:r w:rsidR="00D9366C">
        <w:rPr>
          <w:rFonts w:ascii="Times New Roman" w:hAnsi="Times New Roman" w:cs="Times New Roman"/>
          <w:sz w:val="24"/>
          <w:lang w:val="pt-BR"/>
        </w:rPr>
        <w:t>t</w:t>
      </w:r>
      <w:r>
        <w:rPr>
          <w:rFonts w:ascii="Times New Roman" w:hAnsi="Times New Roman" w:cs="Times New Roman"/>
          <w:sz w:val="24"/>
          <w:lang w:val="pt-BR"/>
        </w:rPr>
        <w:t>ting created with name, region, type, nodes and</w:t>
      </w:r>
      <w:r w:rsidR="00B04DD8">
        <w:rPr>
          <w:rFonts w:ascii="Times New Roman" w:hAnsi="Times New Roman" w:cs="Times New Roman"/>
          <w:sz w:val="24"/>
          <w:lang w:val="pt-BR"/>
        </w:rPr>
        <w:t xml:space="preserve"> ssh-key.</w:t>
      </w:r>
    </w:p>
    <w:p w14:paraId="3AF4247A" w14:textId="77777777" w:rsidR="00B04DD8" w:rsidRDefault="00B04DD8">
      <w:pPr>
        <w:jc w:val="left"/>
        <w:rPr>
          <w:szCs w:val="18"/>
          <w:lang w:val="pt-BR"/>
        </w:rPr>
      </w:pPr>
    </w:p>
    <w:p w14:paraId="672A7905" w14:textId="0CE8535A" w:rsidR="004D4131" w:rsidRDefault="004D4131">
      <w:pPr>
        <w:jc w:val="left"/>
        <w:rPr>
          <w:szCs w:val="18"/>
          <w:lang w:val="pt-BR"/>
        </w:rPr>
      </w:pPr>
      <w:r>
        <w:rPr>
          <w:noProof/>
        </w:rPr>
        <w:lastRenderedPageBreak/>
        <w:drawing>
          <wp:inline distT="0" distB="0" distL="0" distR="0" wp14:anchorId="47D264A8" wp14:editId="7FD592D1">
            <wp:extent cx="5727700" cy="3221990"/>
            <wp:effectExtent l="0" t="0" r="6350" b="0"/>
            <wp:docPr id="14526109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0993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2085" w14:textId="4843701D" w:rsidR="00B04DD8" w:rsidRDefault="00B04DD8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cluster has been created here.</w:t>
      </w:r>
    </w:p>
    <w:p w14:paraId="714F46E6" w14:textId="77777777" w:rsidR="004C169F" w:rsidRDefault="004C169F">
      <w:pPr>
        <w:jc w:val="left"/>
        <w:rPr>
          <w:szCs w:val="18"/>
          <w:lang w:val="pt-BR"/>
        </w:rPr>
      </w:pPr>
    </w:p>
    <w:p w14:paraId="0892C205" w14:textId="23AEAE01" w:rsidR="007C5C0B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CCD5BE0" wp14:editId="38B3CDDA">
            <wp:extent cx="5725160" cy="3220085"/>
            <wp:effectExtent l="0" t="0" r="8890" b="0"/>
            <wp:docPr id="17781533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0705" w14:textId="62E28690" w:rsidR="006B0589" w:rsidRDefault="001459A9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</w:t>
      </w:r>
      <w:r w:rsidR="0060138A">
        <w:rPr>
          <w:rFonts w:ascii="Times New Roman" w:hAnsi="Times New Roman" w:cs="Times New Roman"/>
          <w:sz w:val="24"/>
          <w:lang w:val="pt-BR"/>
        </w:rPr>
        <w:t>t</w:t>
      </w:r>
      <w:r>
        <w:rPr>
          <w:rFonts w:ascii="Times New Roman" w:hAnsi="Times New Roman" w:cs="Times New Roman"/>
          <w:sz w:val="24"/>
          <w:lang w:val="pt-BR"/>
        </w:rPr>
        <w:t xml:space="preserve"> which has to </w:t>
      </w:r>
      <w:r w:rsidR="006B0589">
        <w:rPr>
          <w:rFonts w:ascii="Times New Roman" w:hAnsi="Times New Roman" w:cs="Times New Roman"/>
          <w:sz w:val="24"/>
          <w:lang w:val="pt-BR"/>
        </w:rPr>
        <w:t xml:space="preserve">be </w:t>
      </w:r>
      <w:r>
        <w:rPr>
          <w:rFonts w:ascii="Times New Roman" w:hAnsi="Times New Roman" w:cs="Times New Roman"/>
          <w:sz w:val="24"/>
          <w:lang w:val="pt-BR"/>
        </w:rPr>
        <w:t>written in the</w:t>
      </w:r>
      <w:r w:rsidR="006B0589">
        <w:rPr>
          <w:rFonts w:ascii="Times New Roman" w:hAnsi="Times New Roman" w:cs="Times New Roman"/>
          <w:sz w:val="24"/>
          <w:lang w:val="pt-BR"/>
        </w:rPr>
        <w:t xml:space="preserve"> deployment.yml</w:t>
      </w:r>
    </w:p>
    <w:p w14:paraId="23AA7CC8" w14:textId="27AC8BC7" w:rsidR="001459A9" w:rsidRDefault="001459A9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 </w:t>
      </w:r>
    </w:p>
    <w:p w14:paraId="1C712790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E33A4E6" wp14:editId="377C5ACA">
            <wp:extent cx="5725160" cy="3220085"/>
            <wp:effectExtent l="0" t="0" r="8890" b="0"/>
            <wp:docPr id="7426389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B39A" w14:textId="1DF82E33" w:rsidR="006B0589" w:rsidRDefault="006B0589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</w:t>
      </w:r>
      <w:r w:rsidR="006F394D">
        <w:rPr>
          <w:rFonts w:ascii="Times New Roman" w:hAnsi="Times New Roman" w:cs="Times New Roman"/>
          <w:sz w:val="24"/>
          <w:lang w:val="pt-BR"/>
        </w:rPr>
        <w:t>t</w:t>
      </w:r>
      <w:r>
        <w:rPr>
          <w:rFonts w:ascii="Times New Roman" w:hAnsi="Times New Roman" w:cs="Times New Roman"/>
          <w:sz w:val="24"/>
          <w:lang w:val="pt-BR"/>
        </w:rPr>
        <w:t xml:space="preserve"> which has to be written in the service.yml</w:t>
      </w:r>
    </w:p>
    <w:p w14:paraId="45FF69B9" w14:textId="77777777" w:rsidR="004327B8" w:rsidRDefault="004327B8">
      <w:pPr>
        <w:jc w:val="left"/>
        <w:rPr>
          <w:szCs w:val="18"/>
          <w:lang w:val="pt-BR"/>
        </w:rPr>
      </w:pPr>
    </w:p>
    <w:p w14:paraId="3E5C9AC2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29180B5" wp14:editId="62176B4D">
            <wp:extent cx="5725160" cy="3220085"/>
            <wp:effectExtent l="0" t="0" r="8890" b="0"/>
            <wp:docPr id="89136438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F1C2" w14:textId="694565E0" w:rsidR="004D4131" w:rsidRDefault="007102AC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Kubernetes has been configured in the Jenkins.</w:t>
      </w:r>
    </w:p>
    <w:p w14:paraId="3E4F697A" w14:textId="77777777" w:rsidR="003B2DFF" w:rsidRDefault="003B2DFF">
      <w:pPr>
        <w:jc w:val="left"/>
        <w:rPr>
          <w:rFonts w:ascii="Times New Roman" w:hAnsi="Times New Roman" w:cs="Times New Roman"/>
          <w:sz w:val="24"/>
          <w:lang w:val="pt-BR"/>
        </w:rPr>
      </w:pPr>
    </w:p>
    <w:p w14:paraId="78E45D50" w14:textId="1ED55080" w:rsidR="003B2DFF" w:rsidRDefault="003B2DFF">
      <w:pPr>
        <w:jc w:val="left"/>
        <w:rPr>
          <w:szCs w:val="18"/>
          <w:lang w:val="pt-BR"/>
        </w:rPr>
      </w:pPr>
      <w:r w:rsidRPr="003B2DFF">
        <w:rPr>
          <w:noProof/>
          <w:szCs w:val="18"/>
          <w:lang w:val="pt-BR"/>
        </w:rPr>
        <w:lastRenderedPageBreak/>
        <w:drawing>
          <wp:inline distT="0" distB="0" distL="0" distR="0" wp14:anchorId="787E0168" wp14:editId="2D2FBFD0">
            <wp:extent cx="5727700" cy="3220720"/>
            <wp:effectExtent l="0" t="0" r="6350" b="0"/>
            <wp:docPr id="180309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944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3290" w14:textId="55112202" w:rsidR="005358A7" w:rsidRDefault="005358A7" w:rsidP="005358A7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Here the application of </w:t>
      </w:r>
      <w:r w:rsidR="001C7D9D">
        <w:rPr>
          <w:rFonts w:ascii="Times New Roman" w:hAnsi="Times New Roman" w:cs="Times New Roman"/>
          <w:sz w:val="24"/>
          <w:lang w:val="pt-BR"/>
        </w:rPr>
        <w:t>Deployment and Service .yml file</w:t>
      </w:r>
      <w:r w:rsidR="00D20028">
        <w:rPr>
          <w:rFonts w:ascii="Times New Roman" w:hAnsi="Times New Roman" w:cs="Times New Roman"/>
          <w:sz w:val="24"/>
          <w:lang w:val="pt-BR"/>
        </w:rPr>
        <w:t xml:space="preserve"> is done t</w:t>
      </w:r>
      <w:r w:rsidR="006F394D">
        <w:rPr>
          <w:rFonts w:ascii="Times New Roman" w:hAnsi="Times New Roman" w:cs="Times New Roman"/>
          <w:sz w:val="24"/>
          <w:lang w:val="pt-BR"/>
        </w:rPr>
        <w:t>h</w:t>
      </w:r>
      <w:r w:rsidR="00D20028">
        <w:rPr>
          <w:rFonts w:ascii="Times New Roman" w:hAnsi="Times New Roman" w:cs="Times New Roman"/>
          <w:sz w:val="24"/>
          <w:lang w:val="pt-BR"/>
        </w:rPr>
        <w:t>rough Jenkins.</w:t>
      </w:r>
    </w:p>
    <w:p w14:paraId="7A15CD00" w14:textId="77777777" w:rsidR="003B2DFF" w:rsidRDefault="003B2DFF">
      <w:pPr>
        <w:jc w:val="left"/>
        <w:rPr>
          <w:szCs w:val="18"/>
          <w:lang w:val="pt-BR"/>
        </w:rPr>
      </w:pPr>
    </w:p>
    <w:p w14:paraId="5B03AFF9" w14:textId="78C59EA7" w:rsidR="004D4131" w:rsidRDefault="004D4131">
      <w:pPr>
        <w:jc w:val="left"/>
        <w:rPr>
          <w:szCs w:val="18"/>
          <w:lang w:val="pt-BR"/>
        </w:rPr>
      </w:pPr>
    </w:p>
    <w:p w14:paraId="0BBEA89C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24983D0" wp14:editId="037117E8">
            <wp:extent cx="5725160" cy="2981960"/>
            <wp:effectExtent l="0" t="0" r="8890" b="8890"/>
            <wp:docPr id="2131494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F656" w14:textId="72BCE53B" w:rsidR="007102AC" w:rsidRDefault="007102AC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Project</w:t>
      </w:r>
      <w:r w:rsidR="00D20028">
        <w:rPr>
          <w:rFonts w:ascii="Times New Roman" w:hAnsi="Times New Roman" w:cs="Times New Roman"/>
          <w:sz w:val="24"/>
          <w:lang w:val="pt-BR"/>
        </w:rPr>
        <w:t xml:space="preserve"> has been build and Console Output is displayed.</w:t>
      </w:r>
    </w:p>
    <w:p w14:paraId="3CEEFA0B" w14:textId="77777777" w:rsidR="004D4131" w:rsidRDefault="004D4131">
      <w:pPr>
        <w:jc w:val="left"/>
        <w:rPr>
          <w:szCs w:val="18"/>
          <w:lang w:val="pt-BR"/>
        </w:rPr>
      </w:pPr>
    </w:p>
    <w:p w14:paraId="2C4FDD65" w14:textId="77777777" w:rsidR="004D4131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6667B0D" wp14:editId="2C097F9B">
            <wp:extent cx="5725160" cy="2981960"/>
            <wp:effectExtent l="0" t="0" r="8890" b="8890"/>
            <wp:docPr id="44380645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3276" w14:textId="756652A4" w:rsidR="00D20028" w:rsidRDefault="00D20028">
      <w:pPr>
        <w:jc w:val="left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build was successful.</w:t>
      </w:r>
    </w:p>
    <w:p w14:paraId="5DF6DBA6" w14:textId="77777777" w:rsidR="004327B8" w:rsidRDefault="004327B8">
      <w:pPr>
        <w:jc w:val="left"/>
        <w:rPr>
          <w:szCs w:val="18"/>
          <w:lang w:val="pt-BR"/>
        </w:rPr>
      </w:pPr>
    </w:p>
    <w:p w14:paraId="368F25E5" w14:textId="25C3CCA5" w:rsidR="000834B8" w:rsidRDefault="000834B8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38E903C" wp14:editId="10667B41">
            <wp:extent cx="5725160" cy="2997835"/>
            <wp:effectExtent l="0" t="0" r="8890" b="0"/>
            <wp:docPr id="543766453" name="Picture 6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6453" name="Picture 6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568F" w14:textId="194B6129" w:rsidR="00D20028" w:rsidRDefault="00D20028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Node</w:t>
      </w:r>
      <w:r w:rsidR="00D62AC4">
        <w:rPr>
          <w:rFonts w:ascii="Times New Roman" w:hAnsi="Times New Roman" w:cs="Times New Roman"/>
          <w:sz w:val="24"/>
          <w:lang w:val="pt-BR"/>
        </w:rPr>
        <w:t>s, Pods, and Service ip is shown.</w:t>
      </w:r>
    </w:p>
    <w:p w14:paraId="3B24B708" w14:textId="77777777" w:rsidR="004D4131" w:rsidRDefault="004D4131">
      <w:pPr>
        <w:jc w:val="left"/>
        <w:rPr>
          <w:szCs w:val="18"/>
          <w:lang w:val="pt-BR"/>
        </w:rPr>
      </w:pPr>
    </w:p>
    <w:p w14:paraId="44937EEC" w14:textId="77777777" w:rsidR="00A3379A" w:rsidRDefault="004D4131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B3595AB" wp14:editId="4BB2F90F">
            <wp:extent cx="5725160" cy="2989580"/>
            <wp:effectExtent l="0" t="0" r="8890" b="1270"/>
            <wp:docPr id="134206247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5610" w14:textId="4907A084" w:rsidR="00065655" w:rsidRDefault="00A3379A">
      <w:pPr>
        <w:jc w:val="left"/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Final output is displayed by </w:t>
      </w:r>
      <w:r w:rsidR="001B0762">
        <w:rPr>
          <w:rFonts w:ascii="Times New Roman" w:hAnsi="Times New Roman" w:cs="Times New Roman"/>
          <w:sz w:val="24"/>
          <w:lang w:val="pt-BR"/>
        </w:rPr>
        <w:t xml:space="preserve">taking the servive ip:8080/webapp/ </w:t>
      </w:r>
      <w:r w:rsidR="003F73E0">
        <w:rPr>
          <w:rFonts w:ascii="Times New Roman" w:hAnsi="Times New Roman" w:cs="Times New Roman"/>
          <w:sz w:val="24"/>
          <w:lang w:val="pt-BR"/>
        </w:rPr>
        <w:t>which is being</w:t>
      </w:r>
      <w:r w:rsidR="001B0762">
        <w:rPr>
          <w:rFonts w:ascii="Times New Roman" w:hAnsi="Times New Roman" w:cs="Times New Roman"/>
          <w:sz w:val="24"/>
          <w:lang w:val="pt-BR"/>
        </w:rPr>
        <w:t xml:space="preserve"> hosting in the</w:t>
      </w:r>
      <w:r w:rsidR="003F73E0">
        <w:rPr>
          <w:rFonts w:ascii="Times New Roman" w:hAnsi="Times New Roman" w:cs="Times New Roman"/>
          <w:sz w:val="24"/>
          <w:lang w:val="pt-BR"/>
        </w:rPr>
        <w:t xml:space="preserve"> Tomcat server.</w:t>
      </w:r>
      <w:r w:rsidR="001B0762">
        <w:rPr>
          <w:rFonts w:ascii="Times New Roman" w:hAnsi="Times New Roman" w:cs="Times New Roman"/>
          <w:sz w:val="24"/>
          <w:lang w:val="pt-BR"/>
        </w:rPr>
        <w:t xml:space="preserve"> </w:t>
      </w:r>
      <w:r w:rsidR="00320011">
        <w:rPr>
          <w:szCs w:val="18"/>
          <w:lang w:val="pt-BR"/>
        </w:rPr>
        <w:br w:type="page"/>
      </w:r>
    </w:p>
    <w:p w14:paraId="6067CB6F" w14:textId="2C6EBDF5" w:rsidR="00065655" w:rsidRDefault="00065655">
      <w:pPr>
        <w:jc w:val="left"/>
        <w:rPr>
          <w:szCs w:val="18"/>
          <w:lang w:val="pt-BR"/>
        </w:rPr>
      </w:pPr>
    </w:p>
    <w:p w14:paraId="1702261C" w14:textId="77777777" w:rsidR="00FC39A6" w:rsidRPr="00F15EDB" w:rsidRDefault="00FC39A6" w:rsidP="00FC4DC6">
      <w:pPr>
        <w:tabs>
          <w:tab w:val="right" w:pos="9029"/>
        </w:tabs>
        <w:rPr>
          <w:szCs w:val="18"/>
          <w:lang w:val="pt-BR"/>
        </w:rPr>
      </w:pPr>
    </w:p>
    <w:p w14:paraId="487CB49F" w14:textId="77777777" w:rsidR="000F6515" w:rsidRPr="00F15EDB" w:rsidRDefault="000F6515" w:rsidP="00FC4DC6">
      <w:pPr>
        <w:tabs>
          <w:tab w:val="right" w:pos="9029"/>
        </w:tabs>
        <w:rPr>
          <w:szCs w:val="18"/>
          <w:lang w:val="pt-BR"/>
        </w:rPr>
      </w:pPr>
    </w:p>
    <w:p w14:paraId="732A174B" w14:textId="77777777" w:rsidR="00B848D5" w:rsidRDefault="00B848D5" w:rsidP="00B848D5">
      <w:pPr>
        <w:pStyle w:val="BodyText"/>
        <w:ind w:left="360"/>
        <w:rPr>
          <w:rFonts w:cs="Calibri"/>
          <w:color w:val="000000"/>
        </w:rPr>
      </w:pPr>
    </w:p>
    <w:p w14:paraId="30CC88CA" w14:textId="77777777" w:rsidR="00B848D5" w:rsidRDefault="0069632D" w:rsidP="00B848D5">
      <w:pPr>
        <w:pStyle w:val="BodyText"/>
        <w:ind w:left="360"/>
        <w:rPr>
          <w:rFonts w:cs="Calibri"/>
          <w:color w:val="000000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7196F8E" wp14:editId="55D996D1">
            <wp:simplePos x="0" y="0"/>
            <wp:positionH relativeFrom="column">
              <wp:posOffset>-911860</wp:posOffset>
            </wp:positionH>
            <wp:positionV relativeFrom="page">
              <wp:posOffset>12065</wp:posOffset>
            </wp:positionV>
            <wp:extent cx="7538085" cy="10666730"/>
            <wp:effectExtent l="0" t="0" r="5715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085" cy="1066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880A1" w14:textId="77777777" w:rsidR="00CF49F7" w:rsidRPr="00B848D5" w:rsidRDefault="00CF49F7" w:rsidP="00B848D5">
      <w:pPr>
        <w:pStyle w:val="BodyText"/>
        <w:ind w:left="360"/>
        <w:rPr>
          <w:rFonts w:cs="Calibri"/>
          <w:color w:val="000000"/>
        </w:rPr>
      </w:pPr>
    </w:p>
    <w:sectPr w:rsidR="00CF49F7" w:rsidRPr="00B848D5" w:rsidSect="00632D1A">
      <w:headerReference w:type="default" r:id="rId70"/>
      <w:footerReference w:type="even" r:id="rId71"/>
      <w:footerReference w:type="default" r:id="rId72"/>
      <w:headerReference w:type="first" r:id="rId73"/>
      <w:pgSz w:w="11900" w:h="16840"/>
      <w:pgMar w:top="1696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239085" w14:textId="77777777" w:rsidR="00FD742C" w:rsidRDefault="00FD742C" w:rsidP="008C1F02">
      <w:r>
        <w:separator/>
      </w:r>
    </w:p>
  </w:endnote>
  <w:endnote w:type="continuationSeparator" w:id="0">
    <w:p w14:paraId="29E27681" w14:textId="77777777" w:rsidR="00FD742C" w:rsidRDefault="00FD742C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51A7E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6063208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B8ADB2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5EEC43A1" w14:textId="77777777" w:rsidR="009637A5" w:rsidRPr="005D5C4A" w:rsidRDefault="009637A5" w:rsidP="003C03DC">
    <w:pPr>
      <w:pStyle w:val="Footer"/>
      <w:ind w:right="360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57E4CCD" wp14:editId="39553595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870" cy="454770"/>
              <wp:effectExtent l="0" t="0" r="0" b="254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6C9503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</w:t>
                          </w:r>
                          <w:proofErr w:type="spellStart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LTIMindtree</w:t>
                          </w:r>
                          <w:proofErr w:type="spellEnd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| Privileged and Confidential 202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3</w:t>
                          </w:r>
                        </w:p>
                        <w:p w14:paraId="319D580D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7E4CCD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1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" filled="f" stroked="f">
              <v:textbox>
                <w:txbxContent>
                  <w:p w14:paraId="056C9503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</w:t>
                    </w:r>
                    <w:proofErr w:type="spellStart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LTIMindtree</w:t>
                    </w:r>
                    <w:proofErr w:type="spellEnd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| Privileged and Confidential 202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3</w:t>
                    </w:r>
                  </w:p>
                  <w:p w14:paraId="319D580D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565157" w14:textId="77777777" w:rsidR="00FD742C" w:rsidRDefault="00FD742C" w:rsidP="008C1F02">
      <w:r>
        <w:separator/>
      </w:r>
    </w:p>
  </w:footnote>
  <w:footnote w:type="continuationSeparator" w:id="0">
    <w:p w14:paraId="1E85A83B" w14:textId="77777777" w:rsidR="00FD742C" w:rsidRDefault="00FD742C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34D884" w14:textId="77777777" w:rsidR="009637A5" w:rsidRPr="007A2D94" w:rsidRDefault="00632D1A" w:rsidP="007A2D94">
    <w:pPr>
      <w:pStyle w:val="Header"/>
    </w:pPr>
    <w:r w:rsidRPr="00123F4B">
      <w:rPr>
        <w:noProof/>
        <w:color w:val="262626" w:themeColor="text1" w:themeTint="D9"/>
        <w:szCs w:val="22"/>
        <w:lang w:eastAsia="en-IN"/>
      </w:rPr>
      <w:drawing>
        <wp:anchor distT="0" distB="0" distL="114300" distR="114300" simplePos="0" relativeHeight="251707392" behindDoc="0" locked="0" layoutInCell="1" allowOverlap="1" wp14:anchorId="0E5EF263" wp14:editId="6B858A97">
          <wp:simplePos x="0" y="0"/>
          <wp:positionH relativeFrom="column">
            <wp:posOffset>4716145</wp:posOffset>
          </wp:positionH>
          <wp:positionV relativeFrom="paragraph">
            <wp:posOffset>-30480</wp:posOffset>
          </wp:positionV>
          <wp:extent cx="990574" cy="187890"/>
          <wp:effectExtent l="0" t="0" r="635" b="3175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574" cy="187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D22BFC2" wp14:editId="39236DE3">
              <wp:simplePos x="0" y="0"/>
              <wp:positionH relativeFrom="column">
                <wp:posOffset>-12526</wp:posOffset>
              </wp:positionH>
              <wp:positionV relativeFrom="paragraph">
                <wp:posOffset>-106471</wp:posOffset>
              </wp:positionV>
              <wp:extent cx="3294345" cy="263046"/>
              <wp:effectExtent l="0" t="0" r="0" b="0"/>
              <wp:wrapNone/>
              <wp:docPr id="41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94345" cy="2630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50C1E" w14:textId="77777777" w:rsidR="009637A5" w:rsidRPr="00C41290" w:rsidRDefault="009637A5" w:rsidP="009C1178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&lt;Function/ Name&gt; - &lt;Sub-Function Name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&gt; -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&lt;Name of Process&gt;</w:t>
                          </w:r>
                        </w:p>
                        <w:p w14:paraId="511E93D8" w14:textId="77777777" w:rsidR="009637A5" w:rsidRPr="00C41290" w:rsidRDefault="009637A5" w:rsidP="007A2D94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22BFC2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29" type="#_x0000_t202" style="position:absolute;left:0;text-align:left;margin-left:-1pt;margin-top:-8.4pt;width:259.4pt;height:20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" filled="f" stroked="f">
              <v:textbox>
                <w:txbxContent>
                  <w:p w14:paraId="1F350C1E" w14:textId="77777777" w:rsidR="009637A5" w:rsidRPr="00C41290" w:rsidRDefault="009637A5" w:rsidP="009C1178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&lt;Function/ Name&gt; - &lt;Sub-Function Name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&gt; -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&lt;Name of Process&gt;</w:t>
                    </w:r>
                  </w:p>
                  <w:p w14:paraId="511E93D8" w14:textId="77777777" w:rsidR="009637A5" w:rsidRPr="00C41290" w:rsidRDefault="009637A5" w:rsidP="007A2D94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1F3B7369" wp14:editId="46C743BC">
              <wp:simplePos x="0" y="0"/>
              <wp:positionH relativeFrom="column">
                <wp:posOffset>-12848</wp:posOffset>
              </wp:positionH>
              <wp:positionV relativeFrom="paragraph">
                <wp:posOffset>80645</wp:posOffset>
              </wp:positionV>
              <wp:extent cx="1644928" cy="300624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928" cy="3006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1A36845" w14:textId="77777777" w:rsidR="009637A5" w:rsidRPr="00C41290" w:rsidRDefault="009637A5" w:rsidP="00632D1A">
                          <w:pPr>
                            <w:jc w:val="left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(Ver. 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.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1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/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02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-Jan-20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23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F3B7369" id="Text Box 40" o:spid="_x0000_s1030" type="#_x0000_t202" style="position:absolute;left:0;text-align:left;margin-left:-1pt;margin-top:6.35pt;width:129.5pt;height:2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" filled="f" stroked="f">
              <v:textbox>
                <w:txbxContent>
                  <w:p w14:paraId="21A36845" w14:textId="77777777" w:rsidR="009637A5" w:rsidRPr="00C41290" w:rsidRDefault="009637A5" w:rsidP="00632D1A">
                    <w:pPr>
                      <w:jc w:val="left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(Ver. 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.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1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/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02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-Jan-20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23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DAE6D5" w14:textId="77777777" w:rsidR="009637A5" w:rsidRDefault="009637A5" w:rsidP="003E5234">
    <w:pPr>
      <w:pStyle w:val="Header"/>
    </w:pPr>
  </w:p>
  <w:p w14:paraId="53D655B1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806821">
    <w:abstractNumId w:val="10"/>
  </w:num>
  <w:num w:numId="2" w16cid:durableId="1517695272">
    <w:abstractNumId w:val="10"/>
  </w:num>
  <w:num w:numId="3" w16cid:durableId="127402670">
    <w:abstractNumId w:val="11"/>
  </w:num>
  <w:num w:numId="4" w16cid:durableId="1016032104">
    <w:abstractNumId w:val="13"/>
  </w:num>
  <w:num w:numId="5" w16cid:durableId="1660186354">
    <w:abstractNumId w:val="12"/>
  </w:num>
  <w:num w:numId="6" w16cid:durableId="3010799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394"/>
    <w:rsid w:val="000008CC"/>
    <w:rsid w:val="00025D08"/>
    <w:rsid w:val="00042314"/>
    <w:rsid w:val="00065655"/>
    <w:rsid w:val="000834B8"/>
    <w:rsid w:val="000859A8"/>
    <w:rsid w:val="00096056"/>
    <w:rsid w:val="000A0420"/>
    <w:rsid w:val="000A7C83"/>
    <w:rsid w:val="000B4B73"/>
    <w:rsid w:val="000C4295"/>
    <w:rsid w:val="000C5ADE"/>
    <w:rsid w:val="000E4A09"/>
    <w:rsid w:val="000E62E1"/>
    <w:rsid w:val="000F6515"/>
    <w:rsid w:val="00100C83"/>
    <w:rsid w:val="0010765A"/>
    <w:rsid w:val="001157CC"/>
    <w:rsid w:val="00115ACF"/>
    <w:rsid w:val="001346E3"/>
    <w:rsid w:val="001459A9"/>
    <w:rsid w:val="001614C3"/>
    <w:rsid w:val="00162D7F"/>
    <w:rsid w:val="00165F00"/>
    <w:rsid w:val="001700AB"/>
    <w:rsid w:val="00170C30"/>
    <w:rsid w:val="00176167"/>
    <w:rsid w:val="00180199"/>
    <w:rsid w:val="00184402"/>
    <w:rsid w:val="00187C4C"/>
    <w:rsid w:val="00192B3E"/>
    <w:rsid w:val="001B0762"/>
    <w:rsid w:val="001C7AA2"/>
    <w:rsid w:val="001C7D9D"/>
    <w:rsid w:val="001D1F50"/>
    <w:rsid w:val="001D21DA"/>
    <w:rsid w:val="001F1ED9"/>
    <w:rsid w:val="001F3853"/>
    <w:rsid w:val="002139FA"/>
    <w:rsid w:val="0021492F"/>
    <w:rsid w:val="00222D76"/>
    <w:rsid w:val="00232524"/>
    <w:rsid w:val="002331B6"/>
    <w:rsid w:val="00234CE5"/>
    <w:rsid w:val="002434CA"/>
    <w:rsid w:val="00243EDD"/>
    <w:rsid w:val="00270201"/>
    <w:rsid w:val="00273786"/>
    <w:rsid w:val="00282B19"/>
    <w:rsid w:val="002850BF"/>
    <w:rsid w:val="0029230B"/>
    <w:rsid w:val="002964F6"/>
    <w:rsid w:val="002B2638"/>
    <w:rsid w:val="002B5EE8"/>
    <w:rsid w:val="002C1832"/>
    <w:rsid w:val="002C7BEE"/>
    <w:rsid w:val="002D3966"/>
    <w:rsid w:val="002E322E"/>
    <w:rsid w:val="002E5EAB"/>
    <w:rsid w:val="002F24FE"/>
    <w:rsid w:val="0030638C"/>
    <w:rsid w:val="00310138"/>
    <w:rsid w:val="00311E2D"/>
    <w:rsid w:val="00316D1E"/>
    <w:rsid w:val="00320011"/>
    <w:rsid w:val="0034375F"/>
    <w:rsid w:val="0034568C"/>
    <w:rsid w:val="00355D9D"/>
    <w:rsid w:val="0035676B"/>
    <w:rsid w:val="00361C20"/>
    <w:rsid w:val="00367984"/>
    <w:rsid w:val="00375DBF"/>
    <w:rsid w:val="00377CD5"/>
    <w:rsid w:val="003833E2"/>
    <w:rsid w:val="003A2D39"/>
    <w:rsid w:val="003B24F3"/>
    <w:rsid w:val="003B2DFF"/>
    <w:rsid w:val="003C03DC"/>
    <w:rsid w:val="003C364B"/>
    <w:rsid w:val="003E5234"/>
    <w:rsid w:val="003F6923"/>
    <w:rsid w:val="003F73E0"/>
    <w:rsid w:val="00416BB1"/>
    <w:rsid w:val="00423B1E"/>
    <w:rsid w:val="004327B8"/>
    <w:rsid w:val="0043420F"/>
    <w:rsid w:val="00447507"/>
    <w:rsid w:val="004507C8"/>
    <w:rsid w:val="00453400"/>
    <w:rsid w:val="004554A8"/>
    <w:rsid w:val="00473B31"/>
    <w:rsid w:val="00493606"/>
    <w:rsid w:val="00497BBF"/>
    <w:rsid w:val="004A4B9C"/>
    <w:rsid w:val="004B2394"/>
    <w:rsid w:val="004B5FC9"/>
    <w:rsid w:val="004C169F"/>
    <w:rsid w:val="004C5A74"/>
    <w:rsid w:val="004D34CD"/>
    <w:rsid w:val="004D4131"/>
    <w:rsid w:val="004E181A"/>
    <w:rsid w:val="004E5036"/>
    <w:rsid w:val="005007F7"/>
    <w:rsid w:val="005142BA"/>
    <w:rsid w:val="00516945"/>
    <w:rsid w:val="005358A7"/>
    <w:rsid w:val="005375D0"/>
    <w:rsid w:val="00545914"/>
    <w:rsid w:val="00546447"/>
    <w:rsid w:val="00551CE9"/>
    <w:rsid w:val="0056617B"/>
    <w:rsid w:val="00572F66"/>
    <w:rsid w:val="00576A5A"/>
    <w:rsid w:val="0059236D"/>
    <w:rsid w:val="00593FED"/>
    <w:rsid w:val="005942CF"/>
    <w:rsid w:val="00596EC5"/>
    <w:rsid w:val="005A4595"/>
    <w:rsid w:val="005B6045"/>
    <w:rsid w:val="005B619A"/>
    <w:rsid w:val="005C0805"/>
    <w:rsid w:val="005D0047"/>
    <w:rsid w:val="005D4011"/>
    <w:rsid w:val="005D5C4A"/>
    <w:rsid w:val="005D612D"/>
    <w:rsid w:val="005D79D4"/>
    <w:rsid w:val="005E7D91"/>
    <w:rsid w:val="005F3F73"/>
    <w:rsid w:val="0060138A"/>
    <w:rsid w:val="00605F1C"/>
    <w:rsid w:val="00615F7E"/>
    <w:rsid w:val="006239FF"/>
    <w:rsid w:val="006278C4"/>
    <w:rsid w:val="00630004"/>
    <w:rsid w:val="00632D1A"/>
    <w:rsid w:val="00640139"/>
    <w:rsid w:val="0064369F"/>
    <w:rsid w:val="00643E95"/>
    <w:rsid w:val="00646E67"/>
    <w:rsid w:val="006501A1"/>
    <w:rsid w:val="00654F8D"/>
    <w:rsid w:val="006558BB"/>
    <w:rsid w:val="006676AE"/>
    <w:rsid w:val="006809F6"/>
    <w:rsid w:val="0069632D"/>
    <w:rsid w:val="00696DA0"/>
    <w:rsid w:val="006B0589"/>
    <w:rsid w:val="006C7864"/>
    <w:rsid w:val="006D5D4A"/>
    <w:rsid w:val="006D67F1"/>
    <w:rsid w:val="006D7030"/>
    <w:rsid w:val="006D788A"/>
    <w:rsid w:val="006E7016"/>
    <w:rsid w:val="006F1452"/>
    <w:rsid w:val="006F1469"/>
    <w:rsid w:val="006F394D"/>
    <w:rsid w:val="006F7579"/>
    <w:rsid w:val="007102AC"/>
    <w:rsid w:val="00714A02"/>
    <w:rsid w:val="00723A8B"/>
    <w:rsid w:val="007245E2"/>
    <w:rsid w:val="00727FBD"/>
    <w:rsid w:val="0073420C"/>
    <w:rsid w:val="00741A0B"/>
    <w:rsid w:val="007552CE"/>
    <w:rsid w:val="007660AC"/>
    <w:rsid w:val="007756B9"/>
    <w:rsid w:val="007923AB"/>
    <w:rsid w:val="007A2D94"/>
    <w:rsid w:val="007C5C0B"/>
    <w:rsid w:val="007D62DB"/>
    <w:rsid w:val="007E66B5"/>
    <w:rsid w:val="007F03E2"/>
    <w:rsid w:val="007F0C05"/>
    <w:rsid w:val="007F2C84"/>
    <w:rsid w:val="00803B8A"/>
    <w:rsid w:val="00815550"/>
    <w:rsid w:val="008249B8"/>
    <w:rsid w:val="0083258B"/>
    <w:rsid w:val="00832B31"/>
    <w:rsid w:val="00837748"/>
    <w:rsid w:val="008509F1"/>
    <w:rsid w:val="008530E7"/>
    <w:rsid w:val="00860E57"/>
    <w:rsid w:val="0086602E"/>
    <w:rsid w:val="00874482"/>
    <w:rsid w:val="008830AD"/>
    <w:rsid w:val="0089083E"/>
    <w:rsid w:val="00892F28"/>
    <w:rsid w:val="008A6A6A"/>
    <w:rsid w:val="008A78F3"/>
    <w:rsid w:val="008B5351"/>
    <w:rsid w:val="008C1F02"/>
    <w:rsid w:val="008C2E8D"/>
    <w:rsid w:val="008C4613"/>
    <w:rsid w:val="008D0C7D"/>
    <w:rsid w:val="008D2BCD"/>
    <w:rsid w:val="008E4535"/>
    <w:rsid w:val="008E6B72"/>
    <w:rsid w:val="008F1E66"/>
    <w:rsid w:val="00915F81"/>
    <w:rsid w:val="00922D32"/>
    <w:rsid w:val="00926770"/>
    <w:rsid w:val="00932BA0"/>
    <w:rsid w:val="009402CD"/>
    <w:rsid w:val="00946850"/>
    <w:rsid w:val="00952A1E"/>
    <w:rsid w:val="00954943"/>
    <w:rsid w:val="00960A79"/>
    <w:rsid w:val="009637A5"/>
    <w:rsid w:val="0097192E"/>
    <w:rsid w:val="00980D2C"/>
    <w:rsid w:val="00983551"/>
    <w:rsid w:val="009857A1"/>
    <w:rsid w:val="009929EB"/>
    <w:rsid w:val="009B5A82"/>
    <w:rsid w:val="009C0E54"/>
    <w:rsid w:val="009C1178"/>
    <w:rsid w:val="009C1234"/>
    <w:rsid w:val="009C55B2"/>
    <w:rsid w:val="009D1EAE"/>
    <w:rsid w:val="009D24C1"/>
    <w:rsid w:val="009D3641"/>
    <w:rsid w:val="009D7770"/>
    <w:rsid w:val="009E4C71"/>
    <w:rsid w:val="009F25FF"/>
    <w:rsid w:val="009F439F"/>
    <w:rsid w:val="009F58C5"/>
    <w:rsid w:val="00A02CBE"/>
    <w:rsid w:val="00A26EF1"/>
    <w:rsid w:val="00A3379A"/>
    <w:rsid w:val="00A36CA3"/>
    <w:rsid w:val="00A61E9C"/>
    <w:rsid w:val="00A84518"/>
    <w:rsid w:val="00A87E24"/>
    <w:rsid w:val="00AA0F99"/>
    <w:rsid w:val="00AA1078"/>
    <w:rsid w:val="00AB3BCF"/>
    <w:rsid w:val="00AC6DF6"/>
    <w:rsid w:val="00AD4FD7"/>
    <w:rsid w:val="00AE19C0"/>
    <w:rsid w:val="00AE1D22"/>
    <w:rsid w:val="00AF1381"/>
    <w:rsid w:val="00B01932"/>
    <w:rsid w:val="00B04DD8"/>
    <w:rsid w:val="00B051A9"/>
    <w:rsid w:val="00B22C95"/>
    <w:rsid w:val="00B411F0"/>
    <w:rsid w:val="00B43980"/>
    <w:rsid w:val="00B52D6D"/>
    <w:rsid w:val="00B63A75"/>
    <w:rsid w:val="00B65678"/>
    <w:rsid w:val="00B80872"/>
    <w:rsid w:val="00B8154A"/>
    <w:rsid w:val="00B848D5"/>
    <w:rsid w:val="00B9467C"/>
    <w:rsid w:val="00B97F25"/>
    <w:rsid w:val="00BA4BF8"/>
    <w:rsid w:val="00BA524E"/>
    <w:rsid w:val="00BA6A91"/>
    <w:rsid w:val="00BB0005"/>
    <w:rsid w:val="00BB1B65"/>
    <w:rsid w:val="00BB4E0E"/>
    <w:rsid w:val="00BC315D"/>
    <w:rsid w:val="00BC646E"/>
    <w:rsid w:val="00BC675F"/>
    <w:rsid w:val="00BC714C"/>
    <w:rsid w:val="00BD3A56"/>
    <w:rsid w:val="00C06C60"/>
    <w:rsid w:val="00C11BB7"/>
    <w:rsid w:val="00C34786"/>
    <w:rsid w:val="00C41290"/>
    <w:rsid w:val="00C51FE0"/>
    <w:rsid w:val="00C60995"/>
    <w:rsid w:val="00C6462F"/>
    <w:rsid w:val="00C70654"/>
    <w:rsid w:val="00C73712"/>
    <w:rsid w:val="00CA7048"/>
    <w:rsid w:val="00CA73E8"/>
    <w:rsid w:val="00CB1B43"/>
    <w:rsid w:val="00CC16B0"/>
    <w:rsid w:val="00CF49F7"/>
    <w:rsid w:val="00D13A4D"/>
    <w:rsid w:val="00D20028"/>
    <w:rsid w:val="00D24082"/>
    <w:rsid w:val="00D25518"/>
    <w:rsid w:val="00D5143E"/>
    <w:rsid w:val="00D559EC"/>
    <w:rsid w:val="00D560A3"/>
    <w:rsid w:val="00D62AC4"/>
    <w:rsid w:val="00D80F0E"/>
    <w:rsid w:val="00D859CA"/>
    <w:rsid w:val="00D9366C"/>
    <w:rsid w:val="00D951E7"/>
    <w:rsid w:val="00D958EF"/>
    <w:rsid w:val="00DA2AFD"/>
    <w:rsid w:val="00DA408F"/>
    <w:rsid w:val="00DA5DE5"/>
    <w:rsid w:val="00DD6DCD"/>
    <w:rsid w:val="00DE2078"/>
    <w:rsid w:val="00DE3917"/>
    <w:rsid w:val="00DF1749"/>
    <w:rsid w:val="00DF7CAA"/>
    <w:rsid w:val="00E24204"/>
    <w:rsid w:val="00E25687"/>
    <w:rsid w:val="00E30542"/>
    <w:rsid w:val="00E345A6"/>
    <w:rsid w:val="00E37CC5"/>
    <w:rsid w:val="00E461D6"/>
    <w:rsid w:val="00E60F00"/>
    <w:rsid w:val="00E63B44"/>
    <w:rsid w:val="00E66931"/>
    <w:rsid w:val="00E76365"/>
    <w:rsid w:val="00E85448"/>
    <w:rsid w:val="00E86368"/>
    <w:rsid w:val="00E91458"/>
    <w:rsid w:val="00E91EFF"/>
    <w:rsid w:val="00E95C87"/>
    <w:rsid w:val="00EB23FC"/>
    <w:rsid w:val="00EB34E1"/>
    <w:rsid w:val="00EB6154"/>
    <w:rsid w:val="00EC47B9"/>
    <w:rsid w:val="00ED3990"/>
    <w:rsid w:val="00ED68D6"/>
    <w:rsid w:val="00ED6905"/>
    <w:rsid w:val="00EE16F4"/>
    <w:rsid w:val="00EE6C71"/>
    <w:rsid w:val="00F00896"/>
    <w:rsid w:val="00F1354E"/>
    <w:rsid w:val="00F15EDB"/>
    <w:rsid w:val="00F24A0E"/>
    <w:rsid w:val="00F40DC3"/>
    <w:rsid w:val="00F569D9"/>
    <w:rsid w:val="00F665B4"/>
    <w:rsid w:val="00F822D2"/>
    <w:rsid w:val="00F90416"/>
    <w:rsid w:val="00F9557B"/>
    <w:rsid w:val="00FA1031"/>
    <w:rsid w:val="00FA69E4"/>
    <w:rsid w:val="00FB59F2"/>
    <w:rsid w:val="00FC39A6"/>
    <w:rsid w:val="00FC4DC6"/>
    <w:rsid w:val="00FD4408"/>
    <w:rsid w:val="00FD4734"/>
    <w:rsid w:val="00FD742C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630820"/>
  <w15:chartTrackingRefBased/>
  <w15:docId w15:val="{C2A89F00-F836-4807-9355-FD714510E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Frutiger LT Pro 55 Roman" w:eastAsiaTheme="minorHAnsi" w:hAnsi="Frutiger LT Pro 55 Roman" w:cs="Mangal (Body CS)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6A5A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306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0638C"/>
    <w:rPr>
      <w:rFonts w:ascii="Frutiger LT Pro 45 Light" w:hAnsi="Frutiger LT Pro 45 Light"/>
      <w:b w:val="0"/>
      <w:i w:val="0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9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7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jp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ltimindtree.sharepoint.com/sites/Templates-LTIM/OfficialTemplatesLTIMindtree/LTIMindtree-Template.dotm" TargetMode="External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B471605D8AA04B847FA3A0F0AB1ADB" ma:contentTypeVersion="4" ma:contentTypeDescription="Create a new document." ma:contentTypeScope="" ma:versionID="e25a4b3b1e7b9f4a33fd3b81cb67ecaf">
  <xsd:schema xmlns:xsd="http://www.w3.org/2001/XMLSchema" xmlns:xs="http://www.w3.org/2001/XMLSchema" xmlns:p="http://schemas.microsoft.com/office/2006/metadata/properties" xmlns:ns2="1ca227f9-21c2-4a3f-bdf1-4662c40c34df" targetNamespace="http://schemas.microsoft.com/office/2006/metadata/properties" ma:root="true" ma:fieldsID="ef94ba3a9c0c8a57abe2542d32f44120" ns2:_="">
    <xsd:import namespace="1ca227f9-21c2-4a3f-bdf1-4662c40c34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a227f9-21c2-4a3f-bdf1-4662c40c34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5989FBA-4FED-4E08-BB20-1E065EA8C3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a227f9-21c2-4a3f-bdf1-4662c40c34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LTIMindtree-Template</Template>
  <TotalTime>112</TotalTime>
  <Pages>32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Aryan Sahoo</dc:creator>
  <cp:keywords/>
  <dc:description/>
  <cp:lastModifiedBy>Aryan Sahoo</cp:lastModifiedBy>
  <cp:revision>96</cp:revision>
  <dcterms:created xsi:type="dcterms:W3CDTF">2024-07-11T02:13:00Z</dcterms:created>
  <dcterms:modified xsi:type="dcterms:W3CDTF">2024-07-11T11:01:00Z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0x0101004FB471605D8AA04B847FA3A0F0AB1ADB</vt:lpwstr>
  </property>
</Properties>
</file>